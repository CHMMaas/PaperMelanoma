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AD5D" w14:textId="0253A90A" w:rsidR="00E32AEA" w:rsidRPr="001920FF" w:rsidRDefault="00E32AEA" w:rsidP="008950EC">
      <w:pPr>
        <w:pStyle w:val="FirstParagraph"/>
        <w:spacing w:before="0" w:after="0"/>
        <w:rPr>
          <w:rFonts w:ascii="Arial" w:hAnsi="Arial" w:cs="Arial"/>
          <w:b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1. </w:t>
      </w:r>
      <w:r w:rsidR="00DC72BD" w:rsidRPr="001920FF">
        <w:rPr>
          <w:rFonts w:ascii="Arial" w:hAnsi="Arial" w:cs="Arial"/>
          <w:b/>
          <w:sz w:val="22"/>
          <w:szCs w:val="22"/>
          <w:lang w:val="en-GB"/>
        </w:rPr>
        <w:t>Baseline patient and tumo</w:t>
      </w:r>
      <w:r w:rsidR="00516AF3" w:rsidRPr="001920FF">
        <w:rPr>
          <w:rFonts w:ascii="Arial" w:hAnsi="Arial" w:cs="Arial"/>
          <w:b/>
          <w:sz w:val="22"/>
          <w:szCs w:val="22"/>
          <w:lang w:val="en-GB"/>
        </w:rPr>
        <w:t>u</w:t>
      </w:r>
      <w:r w:rsidR="00B8087A" w:rsidRPr="001920FF">
        <w:rPr>
          <w:rFonts w:ascii="Arial" w:hAnsi="Arial" w:cs="Arial"/>
          <w:b/>
          <w:sz w:val="22"/>
          <w:szCs w:val="22"/>
          <w:lang w:val="en-GB"/>
        </w:rPr>
        <w:t xml:space="preserve">r characteristics by </w:t>
      </w:r>
      <w:r w:rsidR="00A33327" w:rsidRPr="001920FF">
        <w:rPr>
          <w:rFonts w:ascii="Arial" w:hAnsi="Arial" w:cs="Arial"/>
          <w:b/>
          <w:sz w:val="22"/>
          <w:szCs w:val="22"/>
          <w:lang w:val="en-GB"/>
        </w:rPr>
        <w:t>centre</w:t>
      </w:r>
      <w:r w:rsidRPr="001920FF">
        <w:rPr>
          <w:rFonts w:ascii="Arial" w:hAnsi="Arial" w:cs="Arial"/>
          <w:b/>
          <w:sz w:val="22"/>
          <w:szCs w:val="22"/>
          <w:lang w:val="en-GB"/>
        </w:rPr>
        <w:t>.</w:t>
      </w:r>
    </w:p>
    <w:tbl>
      <w:tblPr>
        <w:tblStyle w:val="Table"/>
        <w:tblW w:w="4977" w:type="pct"/>
        <w:tblLook w:val="0020" w:firstRow="1" w:lastRow="0" w:firstColumn="0" w:lastColumn="0" w:noHBand="0" w:noVBand="0"/>
      </w:tblPr>
      <w:tblGrid>
        <w:gridCol w:w="3315"/>
        <w:gridCol w:w="1937"/>
        <w:gridCol w:w="2294"/>
        <w:gridCol w:w="1937"/>
        <w:gridCol w:w="2325"/>
        <w:gridCol w:w="2130"/>
      </w:tblGrid>
      <w:tr w:rsidR="00A32580" w:rsidRPr="001920FF" w14:paraId="1F1A31C0" w14:textId="77777777" w:rsidTr="000D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pct"/>
            <w:tcBorders>
              <w:top w:val="single" w:sz="4" w:space="0" w:color="auto"/>
            </w:tcBorders>
          </w:tcPr>
          <w:p w14:paraId="51CBA672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CBD3F3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 (N=4071)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14:paraId="3FB0F703" w14:textId="0D9E66D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commentRangeStart w:id="0"/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Amsterdam </w:t>
            </w:r>
            <w:commentRangeEnd w:id="0"/>
            <w:r w:rsidR="006D6BD6" w:rsidRPr="001920FF">
              <w:rPr>
                <w:rStyle w:val="CommentReference"/>
                <w:rFonts w:ascii="Arial" w:hAnsi="Arial" w:cs="Arial"/>
                <w:sz w:val="22"/>
                <w:szCs w:val="22"/>
                <w:lang w:val="en-GB" w:eastAsia="en-US"/>
              </w:rPr>
              <w:commentReference w:id="0"/>
            </w: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(N=983)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848631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Berlin (N=1343)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4C31CABF" w14:textId="480E980A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Rotterdam (N=566)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4C0D5B24" w14:textId="0E82D4FE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Warsaw (N=1179)</w:t>
            </w:r>
          </w:p>
        </w:tc>
      </w:tr>
      <w:tr w:rsidR="00A32580" w:rsidRPr="001920FF" w14:paraId="68E077F2" w14:textId="77777777" w:rsidTr="000D3E9F">
        <w:tc>
          <w:tcPr>
            <w:tcW w:w="1189" w:type="pct"/>
          </w:tcPr>
          <w:p w14:paraId="4AF3579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695" w:type="pct"/>
          </w:tcPr>
          <w:p w14:paraId="7474D2B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889 (21.8%)</w:t>
            </w:r>
          </w:p>
        </w:tc>
        <w:tc>
          <w:tcPr>
            <w:tcW w:w="823" w:type="pct"/>
          </w:tcPr>
          <w:p w14:paraId="59A2A6BE" w14:textId="588B67D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236 (24.0%)</w:t>
            </w:r>
          </w:p>
        </w:tc>
        <w:tc>
          <w:tcPr>
            <w:tcW w:w="695" w:type="pct"/>
          </w:tcPr>
          <w:p w14:paraId="72C199D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259 (19.3%)</w:t>
            </w:r>
          </w:p>
        </w:tc>
        <w:tc>
          <w:tcPr>
            <w:tcW w:w="834" w:type="pct"/>
          </w:tcPr>
          <w:p w14:paraId="6CA3AE3F" w14:textId="72EB904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170 (30.0%)</w:t>
            </w:r>
          </w:p>
        </w:tc>
        <w:tc>
          <w:tcPr>
            <w:tcW w:w="764" w:type="pct"/>
          </w:tcPr>
          <w:p w14:paraId="08380788" w14:textId="2D3BDD40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224 (19.0%)</w:t>
            </w:r>
          </w:p>
        </w:tc>
      </w:tr>
      <w:tr w:rsidR="00A32580" w:rsidRPr="001920FF" w14:paraId="0E092809" w14:textId="77777777" w:rsidTr="000D3E9F">
        <w:tc>
          <w:tcPr>
            <w:tcW w:w="1189" w:type="pct"/>
          </w:tcPr>
          <w:p w14:paraId="066663B2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Males</w:t>
            </w:r>
          </w:p>
        </w:tc>
        <w:tc>
          <w:tcPr>
            <w:tcW w:w="695" w:type="pct"/>
          </w:tcPr>
          <w:p w14:paraId="210B62E8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1996 (49.0%)</w:t>
            </w:r>
          </w:p>
        </w:tc>
        <w:tc>
          <w:tcPr>
            <w:tcW w:w="823" w:type="pct"/>
          </w:tcPr>
          <w:p w14:paraId="6E735ADB" w14:textId="771AD208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497 (50.6%)</w:t>
            </w:r>
          </w:p>
        </w:tc>
        <w:tc>
          <w:tcPr>
            <w:tcW w:w="695" w:type="pct"/>
          </w:tcPr>
          <w:p w14:paraId="001C7CF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753 (56.1%)</w:t>
            </w:r>
          </w:p>
        </w:tc>
        <w:tc>
          <w:tcPr>
            <w:tcW w:w="834" w:type="pct"/>
          </w:tcPr>
          <w:p w14:paraId="3D784935" w14:textId="520AA2B3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273 (48.2%)</w:t>
            </w:r>
          </w:p>
        </w:tc>
        <w:tc>
          <w:tcPr>
            <w:tcW w:w="764" w:type="pct"/>
          </w:tcPr>
          <w:p w14:paraId="5FF33F23" w14:textId="5E60AA7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473 (40.1%)</w:t>
            </w:r>
          </w:p>
        </w:tc>
      </w:tr>
      <w:tr w:rsidR="00A32580" w:rsidRPr="001920FF" w14:paraId="3D72E932" w14:textId="77777777" w:rsidTr="000D3E9F">
        <w:tc>
          <w:tcPr>
            <w:tcW w:w="1189" w:type="pct"/>
          </w:tcPr>
          <w:p w14:paraId="10518A2F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Age</w:t>
            </w:r>
          </w:p>
        </w:tc>
        <w:tc>
          <w:tcPr>
            <w:tcW w:w="695" w:type="pct"/>
          </w:tcPr>
          <w:p w14:paraId="232EE74C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08AD991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05F2EBE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0F9902D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7E90F899" w14:textId="4A9D5603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32580" w:rsidRPr="001920FF" w14:paraId="40D211B7" w14:textId="77777777" w:rsidTr="000D3E9F">
        <w:tc>
          <w:tcPr>
            <w:tcW w:w="1189" w:type="pct"/>
          </w:tcPr>
          <w:p w14:paraId="7C68F3C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Median (Q1, Q3)</w:t>
            </w:r>
          </w:p>
        </w:tc>
        <w:tc>
          <w:tcPr>
            <w:tcW w:w="695" w:type="pct"/>
          </w:tcPr>
          <w:p w14:paraId="615D50F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66.0)</w:t>
            </w:r>
          </w:p>
        </w:tc>
        <w:tc>
          <w:tcPr>
            <w:tcW w:w="823" w:type="pct"/>
          </w:tcPr>
          <w:p w14:paraId="41CFFCDF" w14:textId="5AF8689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65.0)</w:t>
            </w:r>
          </w:p>
        </w:tc>
        <w:tc>
          <w:tcPr>
            <w:tcW w:w="695" w:type="pct"/>
          </w:tcPr>
          <w:p w14:paraId="480E4B8D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62.0 (48.0, 71.0)</w:t>
            </w:r>
          </w:p>
        </w:tc>
        <w:tc>
          <w:tcPr>
            <w:tcW w:w="834" w:type="pct"/>
          </w:tcPr>
          <w:p w14:paraId="5A274C16" w14:textId="7D107BC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52.0 (40.0, 62.0)</w:t>
            </w:r>
          </w:p>
        </w:tc>
        <w:tc>
          <w:tcPr>
            <w:tcW w:w="764" w:type="pct"/>
          </w:tcPr>
          <w:p w14:paraId="67753304" w14:textId="511CD51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51.0 (42.0, 62.0)</w:t>
            </w:r>
          </w:p>
        </w:tc>
      </w:tr>
      <w:tr w:rsidR="00A32580" w:rsidRPr="001920FF" w14:paraId="3CD019CD" w14:textId="77777777" w:rsidTr="000D3E9F">
        <w:tc>
          <w:tcPr>
            <w:tcW w:w="1189" w:type="pct"/>
          </w:tcPr>
          <w:p w14:paraId="55FE6AD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1C56111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23" w:type="pct"/>
          </w:tcPr>
          <w:p w14:paraId="16280FF9" w14:textId="06D0D05C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15.0 - 89.0</w:t>
            </w:r>
          </w:p>
        </w:tc>
        <w:tc>
          <w:tcPr>
            <w:tcW w:w="695" w:type="pct"/>
          </w:tcPr>
          <w:p w14:paraId="3E24254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34" w:type="pct"/>
          </w:tcPr>
          <w:p w14:paraId="57AF60D5" w14:textId="7C69577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13.0 - 88.0</w:t>
            </w:r>
          </w:p>
        </w:tc>
        <w:tc>
          <w:tcPr>
            <w:tcW w:w="764" w:type="pct"/>
          </w:tcPr>
          <w:p w14:paraId="0BB761F3" w14:textId="309ED07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15.0 - 83.0</w:t>
            </w:r>
          </w:p>
        </w:tc>
      </w:tr>
      <w:tr w:rsidR="000D3E9F" w:rsidRPr="001920FF" w14:paraId="664199A3" w14:textId="77777777" w:rsidTr="000D3E9F">
        <w:tc>
          <w:tcPr>
            <w:tcW w:w="1189" w:type="pct"/>
          </w:tcPr>
          <w:p w14:paraId="167A9CD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695" w:type="pct"/>
          </w:tcPr>
          <w:p w14:paraId="78DF0BD6" w14:textId="25F384E8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1171 (29.8%)</w:t>
            </w:r>
          </w:p>
        </w:tc>
        <w:tc>
          <w:tcPr>
            <w:tcW w:w="823" w:type="pct"/>
          </w:tcPr>
          <w:p w14:paraId="15961AFF" w14:textId="0A3E7C8B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265 (27.8%)</w:t>
            </w:r>
          </w:p>
        </w:tc>
        <w:tc>
          <w:tcPr>
            <w:tcW w:w="695" w:type="pct"/>
          </w:tcPr>
          <w:p w14:paraId="727D23D9" w14:textId="1A3CA62F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263 (20.0%)</w:t>
            </w:r>
          </w:p>
        </w:tc>
        <w:tc>
          <w:tcPr>
            <w:tcW w:w="834" w:type="pct"/>
          </w:tcPr>
          <w:p w14:paraId="1265844E" w14:textId="23C009B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166 (33.3%)</w:t>
            </w:r>
          </w:p>
        </w:tc>
        <w:tc>
          <w:tcPr>
            <w:tcW w:w="764" w:type="pct"/>
          </w:tcPr>
          <w:p w14:paraId="45D52F39" w14:textId="194113D0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477 (40.9%)</w:t>
            </w:r>
          </w:p>
        </w:tc>
      </w:tr>
      <w:tr w:rsidR="000D3E9F" w:rsidRPr="001920FF" w14:paraId="2A8BD4D4" w14:textId="77777777" w:rsidTr="000D3E9F">
        <w:tc>
          <w:tcPr>
            <w:tcW w:w="1189" w:type="pct"/>
          </w:tcPr>
          <w:p w14:paraId="0A2807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AE7B0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141</w:t>
            </w:r>
          </w:p>
        </w:tc>
        <w:tc>
          <w:tcPr>
            <w:tcW w:w="823" w:type="pct"/>
          </w:tcPr>
          <w:p w14:paraId="3D5C93B6" w14:textId="1C2E83A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95" w:type="pct"/>
          </w:tcPr>
          <w:p w14:paraId="4196EC0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</w:p>
        </w:tc>
        <w:tc>
          <w:tcPr>
            <w:tcW w:w="834" w:type="pct"/>
          </w:tcPr>
          <w:p w14:paraId="56B9DF2E" w14:textId="0368ED0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68</w:t>
            </w:r>
          </w:p>
        </w:tc>
        <w:tc>
          <w:tcPr>
            <w:tcW w:w="764" w:type="pct"/>
          </w:tcPr>
          <w:p w14:paraId="55E915E4" w14:textId="38E2253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</w:p>
        </w:tc>
      </w:tr>
      <w:tr w:rsidR="000D3E9F" w:rsidRPr="001920FF" w14:paraId="290502EA" w14:textId="77777777" w:rsidTr="000D3E9F">
        <w:tc>
          <w:tcPr>
            <w:tcW w:w="1189" w:type="pct"/>
          </w:tcPr>
          <w:p w14:paraId="51708B5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695" w:type="pct"/>
          </w:tcPr>
          <w:p w14:paraId="659DE5D6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210DF13F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5F82223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5428B4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E6736C7" w14:textId="33B3D6C1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38B41F4" w14:textId="77777777" w:rsidTr="000D3E9F">
        <w:tc>
          <w:tcPr>
            <w:tcW w:w="1189" w:type="pct"/>
          </w:tcPr>
          <w:p w14:paraId="404DA4F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Arm</w:t>
            </w:r>
          </w:p>
        </w:tc>
        <w:tc>
          <w:tcPr>
            <w:tcW w:w="695" w:type="pct"/>
          </w:tcPr>
          <w:p w14:paraId="7DBFAA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615 (15.6%)</w:t>
            </w:r>
          </w:p>
        </w:tc>
        <w:tc>
          <w:tcPr>
            <w:tcW w:w="823" w:type="pct"/>
          </w:tcPr>
          <w:p w14:paraId="4C1A6EE7" w14:textId="3F7D92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128 (13.5%)</w:t>
            </w:r>
          </w:p>
        </w:tc>
        <w:tc>
          <w:tcPr>
            <w:tcW w:w="695" w:type="pct"/>
          </w:tcPr>
          <w:p w14:paraId="51EE9C5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217 (16.2%)</w:t>
            </w:r>
          </w:p>
        </w:tc>
        <w:tc>
          <w:tcPr>
            <w:tcW w:w="834" w:type="pct"/>
          </w:tcPr>
          <w:p w14:paraId="1079D4BD" w14:textId="6B5B14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(15.2%)</w:t>
            </w:r>
          </w:p>
        </w:tc>
        <w:tc>
          <w:tcPr>
            <w:tcW w:w="764" w:type="pct"/>
          </w:tcPr>
          <w:p w14:paraId="49EFC177" w14:textId="34E6AC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184 (17.0%)</w:t>
            </w:r>
          </w:p>
        </w:tc>
      </w:tr>
      <w:tr w:rsidR="000D3E9F" w:rsidRPr="001920FF" w14:paraId="21761288" w14:textId="77777777" w:rsidTr="000D3E9F">
        <w:tc>
          <w:tcPr>
            <w:tcW w:w="1189" w:type="pct"/>
          </w:tcPr>
          <w:p w14:paraId="606DDB6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Leg</w:t>
            </w:r>
          </w:p>
        </w:tc>
        <w:tc>
          <w:tcPr>
            <w:tcW w:w="695" w:type="pct"/>
          </w:tcPr>
          <w:p w14:paraId="7187976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1189 (30.2%)</w:t>
            </w:r>
          </w:p>
        </w:tc>
        <w:tc>
          <w:tcPr>
            <w:tcW w:w="823" w:type="pct"/>
          </w:tcPr>
          <w:p w14:paraId="5BC0CBE4" w14:textId="4F7A98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277 (29.2%)</w:t>
            </w:r>
          </w:p>
        </w:tc>
        <w:tc>
          <w:tcPr>
            <w:tcW w:w="695" w:type="pct"/>
          </w:tcPr>
          <w:p w14:paraId="094441D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324 (24.2%)</w:t>
            </w:r>
          </w:p>
        </w:tc>
        <w:tc>
          <w:tcPr>
            <w:tcW w:w="834" w:type="pct"/>
          </w:tcPr>
          <w:p w14:paraId="20CBA711" w14:textId="202FE5E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218 (38.5%)</w:t>
            </w:r>
          </w:p>
        </w:tc>
        <w:tc>
          <w:tcPr>
            <w:tcW w:w="764" w:type="pct"/>
          </w:tcPr>
          <w:p w14:paraId="1A9F1A18" w14:textId="2CE3233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370 (34.3%)</w:t>
            </w:r>
          </w:p>
        </w:tc>
      </w:tr>
      <w:tr w:rsidR="000D3E9F" w:rsidRPr="001920FF" w14:paraId="4F2D606B" w14:textId="77777777" w:rsidTr="000D3E9F">
        <w:tc>
          <w:tcPr>
            <w:tcW w:w="1189" w:type="pct"/>
          </w:tcPr>
          <w:p w14:paraId="49B1B8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Trunk</w:t>
            </w:r>
          </w:p>
        </w:tc>
        <w:tc>
          <w:tcPr>
            <w:tcW w:w="695" w:type="pct"/>
          </w:tcPr>
          <w:p w14:paraId="41F789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1815 (46.1%)</w:t>
            </w:r>
          </w:p>
        </w:tc>
        <w:tc>
          <w:tcPr>
            <w:tcW w:w="823" w:type="pct"/>
          </w:tcPr>
          <w:p w14:paraId="4C6A3946" w14:textId="2D3BBF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407 (42.8%)</w:t>
            </w:r>
          </w:p>
        </w:tc>
        <w:tc>
          <w:tcPr>
            <w:tcW w:w="695" w:type="pct"/>
          </w:tcPr>
          <w:p w14:paraId="751A1AC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654 (48.9%)</w:t>
            </w:r>
          </w:p>
        </w:tc>
        <w:tc>
          <w:tcPr>
            <w:tcW w:w="834" w:type="pct"/>
          </w:tcPr>
          <w:p w14:paraId="663DBA35" w14:textId="689374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242 (42.8%)</w:t>
            </w:r>
          </w:p>
        </w:tc>
        <w:tc>
          <w:tcPr>
            <w:tcW w:w="764" w:type="pct"/>
          </w:tcPr>
          <w:p w14:paraId="0581254D" w14:textId="3FD4EAB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512 (47.4%)</w:t>
            </w:r>
          </w:p>
        </w:tc>
      </w:tr>
      <w:tr w:rsidR="000D3E9F" w:rsidRPr="001920FF" w14:paraId="766843D0" w14:textId="77777777" w:rsidTr="000D3E9F">
        <w:tc>
          <w:tcPr>
            <w:tcW w:w="1189" w:type="pct"/>
          </w:tcPr>
          <w:p w14:paraId="1AD8C4A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Head and neck</w:t>
            </w:r>
          </w:p>
        </w:tc>
        <w:tc>
          <w:tcPr>
            <w:tcW w:w="695" w:type="pct"/>
          </w:tcPr>
          <w:p w14:paraId="08FD4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314 (8.0%)</w:t>
            </w:r>
          </w:p>
        </w:tc>
        <w:tc>
          <w:tcPr>
            <w:tcW w:w="823" w:type="pct"/>
          </w:tcPr>
          <w:p w14:paraId="5C873E45" w14:textId="683ECB5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 (14.5%)</w:t>
            </w:r>
          </w:p>
        </w:tc>
        <w:tc>
          <w:tcPr>
            <w:tcW w:w="695" w:type="pct"/>
          </w:tcPr>
          <w:p w14:paraId="0E495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142 (10.6%)</w:t>
            </w:r>
          </w:p>
        </w:tc>
        <w:tc>
          <w:tcPr>
            <w:tcW w:w="834" w:type="pct"/>
          </w:tcPr>
          <w:p w14:paraId="2B999911" w14:textId="7BE786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 (3.5%)</w:t>
            </w:r>
          </w:p>
        </w:tc>
        <w:tc>
          <w:tcPr>
            <w:tcW w:w="764" w:type="pct"/>
          </w:tcPr>
          <w:p w14:paraId="2FB85F07" w14:textId="691D7E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 (1.3%)</w:t>
            </w:r>
          </w:p>
        </w:tc>
      </w:tr>
      <w:tr w:rsidR="000D3E9F" w:rsidRPr="001920FF" w14:paraId="122969A0" w14:textId="77777777" w:rsidTr="000D3E9F">
        <w:tc>
          <w:tcPr>
            <w:tcW w:w="1189" w:type="pct"/>
          </w:tcPr>
          <w:p w14:paraId="18FE80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69DCE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</w:t>
            </w:r>
          </w:p>
        </w:tc>
        <w:tc>
          <w:tcPr>
            <w:tcW w:w="823" w:type="pct"/>
          </w:tcPr>
          <w:p w14:paraId="283E0B17" w14:textId="4C0C16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</w:t>
            </w:r>
          </w:p>
        </w:tc>
        <w:tc>
          <w:tcPr>
            <w:tcW w:w="695" w:type="pct"/>
          </w:tcPr>
          <w:p w14:paraId="47CE741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834" w:type="pct"/>
          </w:tcPr>
          <w:p w14:paraId="7EB41883" w14:textId="7C1C8F8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5648F57E" w14:textId="3E91E96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99</w:t>
            </w:r>
          </w:p>
        </w:tc>
      </w:tr>
      <w:tr w:rsidR="000D3E9F" w:rsidRPr="001920FF" w14:paraId="1C2EBED9" w14:textId="77777777" w:rsidTr="000D3E9F">
        <w:tc>
          <w:tcPr>
            <w:tcW w:w="1189" w:type="pct"/>
          </w:tcPr>
          <w:p w14:paraId="59C5D54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Histology</w:t>
            </w:r>
          </w:p>
        </w:tc>
        <w:tc>
          <w:tcPr>
            <w:tcW w:w="695" w:type="pct"/>
          </w:tcPr>
          <w:p w14:paraId="1594AAF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719D0E3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73BEFE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2860A3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16F7DB6" w14:textId="5E1D62B5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6E0E35F7" w14:textId="77777777" w:rsidTr="000D3E9F">
        <w:tc>
          <w:tcPr>
            <w:tcW w:w="1189" w:type="pct"/>
          </w:tcPr>
          <w:p w14:paraId="485C56C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SSM</w:t>
            </w:r>
          </w:p>
        </w:tc>
        <w:tc>
          <w:tcPr>
            <w:tcW w:w="695" w:type="pct"/>
          </w:tcPr>
          <w:p w14:paraId="1979B42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2164 (58.2%)</w:t>
            </w:r>
          </w:p>
        </w:tc>
        <w:tc>
          <w:tcPr>
            <w:tcW w:w="823" w:type="pct"/>
          </w:tcPr>
          <w:p w14:paraId="1F3E404C" w14:textId="06D6B8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598 (62.6%)</w:t>
            </w:r>
          </w:p>
        </w:tc>
        <w:tc>
          <w:tcPr>
            <w:tcW w:w="695" w:type="pct"/>
          </w:tcPr>
          <w:p w14:paraId="549AE5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910 (70.0%)</w:t>
            </w:r>
          </w:p>
        </w:tc>
        <w:tc>
          <w:tcPr>
            <w:tcW w:w="834" w:type="pct"/>
          </w:tcPr>
          <w:p w14:paraId="063DB07B" w14:textId="6EBA69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285 (55.9%)</w:t>
            </w:r>
          </w:p>
        </w:tc>
        <w:tc>
          <w:tcPr>
            <w:tcW w:w="764" w:type="pct"/>
          </w:tcPr>
          <w:p w14:paraId="555AD931" w14:textId="1E60E4F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371 (39.0%)</w:t>
            </w:r>
          </w:p>
        </w:tc>
      </w:tr>
      <w:tr w:rsidR="000D3E9F" w:rsidRPr="001920FF" w14:paraId="3D7FE1B4" w14:textId="77777777" w:rsidTr="000D3E9F">
        <w:tc>
          <w:tcPr>
            <w:tcW w:w="1189" w:type="pct"/>
          </w:tcPr>
          <w:p w14:paraId="323927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NM</w:t>
            </w:r>
          </w:p>
        </w:tc>
        <w:tc>
          <w:tcPr>
            <w:tcW w:w="695" w:type="pct"/>
          </w:tcPr>
          <w:p w14:paraId="55BDE88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1226 (33.0%)</w:t>
            </w:r>
          </w:p>
        </w:tc>
        <w:tc>
          <w:tcPr>
            <w:tcW w:w="823" w:type="pct"/>
          </w:tcPr>
          <w:p w14:paraId="47ECA407" w14:textId="76620C7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276 (28.9%)</w:t>
            </w:r>
          </w:p>
        </w:tc>
        <w:tc>
          <w:tcPr>
            <w:tcW w:w="695" w:type="pct"/>
          </w:tcPr>
          <w:p w14:paraId="17C60DC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290 (22.3%)</w:t>
            </w:r>
          </w:p>
        </w:tc>
        <w:tc>
          <w:tcPr>
            <w:tcW w:w="834" w:type="pct"/>
          </w:tcPr>
          <w:p w14:paraId="543DF28B" w14:textId="007ECB7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195 (38.2%)</w:t>
            </w:r>
          </w:p>
        </w:tc>
        <w:tc>
          <w:tcPr>
            <w:tcW w:w="764" w:type="pct"/>
          </w:tcPr>
          <w:p w14:paraId="240C2B18" w14:textId="07A807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465 (48.8%)</w:t>
            </w:r>
          </w:p>
        </w:tc>
      </w:tr>
      <w:tr w:rsidR="000D3E9F" w:rsidRPr="001920FF" w14:paraId="3803B2DE" w14:textId="77777777" w:rsidTr="000D3E9F">
        <w:tc>
          <w:tcPr>
            <w:tcW w:w="1189" w:type="pct"/>
          </w:tcPr>
          <w:p w14:paraId="6E027C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ALM</w:t>
            </w:r>
          </w:p>
        </w:tc>
        <w:tc>
          <w:tcPr>
            <w:tcW w:w="695" w:type="pct"/>
          </w:tcPr>
          <w:p w14:paraId="708151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126 (3.4%)</w:t>
            </w:r>
          </w:p>
        </w:tc>
        <w:tc>
          <w:tcPr>
            <w:tcW w:w="823" w:type="pct"/>
          </w:tcPr>
          <w:p w14:paraId="0AB6A18F" w14:textId="2A8552E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 (3.0%)</w:t>
            </w:r>
          </w:p>
        </w:tc>
        <w:tc>
          <w:tcPr>
            <w:tcW w:w="695" w:type="pct"/>
          </w:tcPr>
          <w:p w14:paraId="105D9D2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54 (4.2%)</w:t>
            </w:r>
          </w:p>
        </w:tc>
        <w:tc>
          <w:tcPr>
            <w:tcW w:w="834" w:type="pct"/>
          </w:tcPr>
          <w:p w14:paraId="64011237" w14:textId="1B5085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 (3.1%)</w:t>
            </w:r>
          </w:p>
        </w:tc>
        <w:tc>
          <w:tcPr>
            <w:tcW w:w="764" w:type="pct"/>
          </w:tcPr>
          <w:p w14:paraId="7262A427" w14:textId="678E954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(2.8%)</w:t>
            </w:r>
          </w:p>
        </w:tc>
      </w:tr>
      <w:tr w:rsidR="000D3E9F" w:rsidRPr="001920FF" w14:paraId="6EBFD399" w14:textId="77777777" w:rsidTr="000D3E9F">
        <w:tc>
          <w:tcPr>
            <w:tcW w:w="1189" w:type="pct"/>
          </w:tcPr>
          <w:p w14:paraId="00F1C4A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LMM</w:t>
            </w:r>
          </w:p>
        </w:tc>
        <w:tc>
          <w:tcPr>
            <w:tcW w:w="695" w:type="pct"/>
          </w:tcPr>
          <w:p w14:paraId="56129BA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153 (4.1%)</w:t>
            </w:r>
          </w:p>
        </w:tc>
        <w:tc>
          <w:tcPr>
            <w:tcW w:w="823" w:type="pct"/>
          </w:tcPr>
          <w:p w14:paraId="663A1B4B" w14:textId="57CB275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 (1.9%)</w:t>
            </w:r>
          </w:p>
        </w:tc>
        <w:tc>
          <w:tcPr>
            <w:tcW w:w="695" w:type="pct"/>
          </w:tcPr>
          <w:p w14:paraId="325ADF2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45 (3.5%)</w:t>
            </w:r>
          </w:p>
        </w:tc>
        <w:tc>
          <w:tcPr>
            <w:tcW w:w="834" w:type="pct"/>
          </w:tcPr>
          <w:p w14:paraId="52A28CF7" w14:textId="7B27D15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commentRangeStart w:id="1"/>
            <w:commentRangeStart w:id="2"/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 (1.0%)</w:t>
            </w:r>
            <w:commentRangeEnd w:id="1"/>
            <w:r w:rsidRPr="001920FF">
              <w:rPr>
                <w:rStyle w:val="CommentReference"/>
                <w:rFonts w:ascii="Arial" w:hAnsi="Arial" w:cs="Arial"/>
                <w:sz w:val="22"/>
                <w:szCs w:val="22"/>
                <w:lang w:val="en-GB" w:eastAsia="en-US"/>
              </w:rPr>
              <w:commentReference w:id="1"/>
            </w:r>
            <w:commentRangeEnd w:id="2"/>
            <w:r w:rsidR="00874CB6">
              <w:rPr>
                <w:rStyle w:val="CommentReference"/>
                <w:lang w:val="nl-NL" w:eastAsia="en-US"/>
              </w:rPr>
              <w:commentReference w:id="2"/>
            </w:r>
          </w:p>
        </w:tc>
        <w:tc>
          <w:tcPr>
            <w:tcW w:w="764" w:type="pct"/>
          </w:tcPr>
          <w:p w14:paraId="63302C24" w14:textId="1824B0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85 (8.9%)</w:t>
            </w:r>
          </w:p>
        </w:tc>
      </w:tr>
      <w:tr w:rsidR="000D3E9F" w:rsidRPr="001920FF" w14:paraId="20B3D243" w14:textId="77777777" w:rsidTr="000D3E9F">
        <w:tc>
          <w:tcPr>
            <w:tcW w:w="1189" w:type="pct"/>
          </w:tcPr>
          <w:p w14:paraId="5025770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Other</w:t>
            </w:r>
          </w:p>
        </w:tc>
        <w:tc>
          <w:tcPr>
            <w:tcW w:w="695" w:type="pct"/>
          </w:tcPr>
          <w:p w14:paraId="4854882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49 (1.3%)</w:t>
            </w:r>
          </w:p>
        </w:tc>
        <w:tc>
          <w:tcPr>
            <w:tcW w:w="823" w:type="pct"/>
          </w:tcPr>
          <w:p w14:paraId="551C07EA" w14:textId="27B0F4E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35 (3.7%)</w:t>
            </w:r>
          </w:p>
        </w:tc>
        <w:tc>
          <w:tcPr>
            <w:tcW w:w="695" w:type="pct"/>
          </w:tcPr>
          <w:p w14:paraId="10059ED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commentRangeStart w:id="3"/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commentRangeEnd w:id="3"/>
            <w:r w:rsidRPr="001920FF">
              <w:rPr>
                <w:rStyle w:val="CommentReference"/>
                <w:rFonts w:ascii="Arial" w:hAnsi="Arial" w:cs="Arial"/>
                <w:sz w:val="22"/>
                <w:szCs w:val="22"/>
                <w:lang w:val="en-GB" w:eastAsia="en-US"/>
              </w:rPr>
              <w:commentReference w:id="3"/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(0.1%)</w:t>
            </w:r>
          </w:p>
        </w:tc>
        <w:tc>
          <w:tcPr>
            <w:tcW w:w="834" w:type="pct"/>
          </w:tcPr>
          <w:p w14:paraId="3C516D75" w14:textId="597FAE4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(1.8%)</w:t>
            </w:r>
          </w:p>
        </w:tc>
        <w:tc>
          <w:tcPr>
            <w:tcW w:w="764" w:type="pct"/>
          </w:tcPr>
          <w:p w14:paraId="42AA48C9" w14:textId="4106C8C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 (0.4%)</w:t>
            </w:r>
          </w:p>
        </w:tc>
      </w:tr>
      <w:tr w:rsidR="000D3E9F" w:rsidRPr="001920FF" w14:paraId="4E1BEA54" w14:textId="77777777" w:rsidTr="000D3E9F">
        <w:tc>
          <w:tcPr>
            <w:tcW w:w="1189" w:type="pct"/>
          </w:tcPr>
          <w:p w14:paraId="2D960E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0C7C24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353</w:t>
            </w:r>
          </w:p>
        </w:tc>
        <w:tc>
          <w:tcPr>
            <w:tcW w:w="823" w:type="pct"/>
          </w:tcPr>
          <w:p w14:paraId="54C2FFE9" w14:textId="4AAFC93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695" w:type="pct"/>
          </w:tcPr>
          <w:p w14:paraId="66CB6DF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</w:t>
            </w:r>
          </w:p>
        </w:tc>
        <w:tc>
          <w:tcPr>
            <w:tcW w:w="834" w:type="pct"/>
          </w:tcPr>
          <w:p w14:paraId="4522849D" w14:textId="124E100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</w:p>
        </w:tc>
        <w:tc>
          <w:tcPr>
            <w:tcW w:w="764" w:type="pct"/>
          </w:tcPr>
          <w:p w14:paraId="2545B362" w14:textId="1AE1025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227</w:t>
            </w:r>
          </w:p>
        </w:tc>
      </w:tr>
      <w:tr w:rsidR="000D3E9F" w:rsidRPr="001920FF" w14:paraId="5C133785" w14:textId="77777777" w:rsidTr="000D3E9F">
        <w:tc>
          <w:tcPr>
            <w:tcW w:w="1189" w:type="pct"/>
          </w:tcPr>
          <w:p w14:paraId="1FF97C3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695" w:type="pct"/>
          </w:tcPr>
          <w:p w14:paraId="41204DA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6C3B3A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0FBDEA2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D3007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3CC54B4" w14:textId="584654C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7696CEF" w14:textId="77777777" w:rsidTr="000D3E9F">
        <w:tc>
          <w:tcPr>
            <w:tcW w:w="1189" w:type="pct"/>
          </w:tcPr>
          <w:p w14:paraId="6845CD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8F1F4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(3.3)</w:t>
            </w:r>
          </w:p>
        </w:tc>
        <w:tc>
          <w:tcPr>
            <w:tcW w:w="823" w:type="pct"/>
          </w:tcPr>
          <w:p w14:paraId="48236DFB" w14:textId="54C601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2.6 (2.0)</w:t>
            </w:r>
          </w:p>
        </w:tc>
        <w:tc>
          <w:tcPr>
            <w:tcW w:w="695" w:type="pct"/>
          </w:tcPr>
          <w:p w14:paraId="6B0177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2.3 (2.5)</w:t>
            </w:r>
          </w:p>
        </w:tc>
        <w:tc>
          <w:tcPr>
            <w:tcW w:w="834" w:type="pct"/>
          </w:tcPr>
          <w:p w14:paraId="732F93C5" w14:textId="57C960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(2.3)</w:t>
            </w:r>
          </w:p>
        </w:tc>
        <w:tc>
          <w:tcPr>
            <w:tcW w:w="764" w:type="pct"/>
          </w:tcPr>
          <w:p w14:paraId="32645962" w14:textId="569026D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3.6 (4.9)</w:t>
            </w:r>
          </w:p>
        </w:tc>
      </w:tr>
      <w:tr w:rsidR="000D3E9F" w:rsidRPr="001920FF" w14:paraId="509BA54A" w14:textId="77777777" w:rsidTr="000D3E9F">
        <w:tc>
          <w:tcPr>
            <w:tcW w:w="1189" w:type="pct"/>
          </w:tcPr>
          <w:p w14:paraId="4284C5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AA6D21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  <w:tc>
          <w:tcPr>
            <w:tcW w:w="823" w:type="pct"/>
          </w:tcPr>
          <w:p w14:paraId="1864E735" w14:textId="4B3ABEA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0.5 - 22.0</w:t>
            </w:r>
          </w:p>
        </w:tc>
        <w:tc>
          <w:tcPr>
            <w:tcW w:w="695" w:type="pct"/>
          </w:tcPr>
          <w:p w14:paraId="6887542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0.1 - 30.0</w:t>
            </w:r>
          </w:p>
        </w:tc>
        <w:tc>
          <w:tcPr>
            <w:tcW w:w="834" w:type="pct"/>
          </w:tcPr>
          <w:p w14:paraId="04A6C5A1" w14:textId="6377344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0.3 - 20.0</w:t>
            </w:r>
          </w:p>
        </w:tc>
        <w:tc>
          <w:tcPr>
            <w:tcW w:w="764" w:type="pct"/>
          </w:tcPr>
          <w:p w14:paraId="2AB569D0" w14:textId="0344E23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</w:tr>
      <w:tr w:rsidR="000D3E9F" w:rsidRPr="001920FF" w14:paraId="3F7CCBE1" w14:textId="77777777" w:rsidTr="000D3E9F">
        <w:tc>
          <w:tcPr>
            <w:tcW w:w="1189" w:type="pct"/>
          </w:tcPr>
          <w:p w14:paraId="7E20DA9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4D6F342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823" w:type="pct"/>
          </w:tcPr>
          <w:p w14:paraId="035CCCBC" w14:textId="27B216F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95" w:type="pct"/>
          </w:tcPr>
          <w:p w14:paraId="7B5648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</w:p>
        </w:tc>
        <w:tc>
          <w:tcPr>
            <w:tcW w:w="834" w:type="pct"/>
          </w:tcPr>
          <w:p w14:paraId="2D6381A2" w14:textId="6F1C97C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764" w:type="pct"/>
          </w:tcPr>
          <w:p w14:paraId="38348392" w14:textId="0CF851B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</w:t>
            </w:r>
          </w:p>
        </w:tc>
      </w:tr>
      <w:tr w:rsidR="000D3E9F" w:rsidRPr="001920FF" w14:paraId="37F818A4" w14:textId="77777777" w:rsidTr="000D3E9F">
        <w:tc>
          <w:tcPr>
            <w:tcW w:w="1189" w:type="pct"/>
          </w:tcPr>
          <w:p w14:paraId="31A649A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Multiple fields</w:t>
            </w:r>
          </w:p>
        </w:tc>
        <w:tc>
          <w:tcPr>
            <w:tcW w:w="695" w:type="pct"/>
          </w:tcPr>
          <w:p w14:paraId="53659B5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374 (9.2%)</w:t>
            </w:r>
          </w:p>
        </w:tc>
        <w:tc>
          <w:tcPr>
            <w:tcW w:w="823" w:type="pct"/>
          </w:tcPr>
          <w:p w14:paraId="659860F6" w14:textId="7626ED7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223 (22.7%)</w:t>
            </w:r>
          </w:p>
        </w:tc>
        <w:tc>
          <w:tcPr>
            <w:tcW w:w="695" w:type="pct"/>
          </w:tcPr>
          <w:p w14:paraId="67EF9BD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41 (3.1%)</w:t>
            </w:r>
          </w:p>
        </w:tc>
        <w:tc>
          <w:tcPr>
            <w:tcW w:w="834" w:type="pct"/>
          </w:tcPr>
          <w:p w14:paraId="5288D785" w14:textId="36F771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87 (15.4%)</w:t>
            </w:r>
          </w:p>
        </w:tc>
        <w:tc>
          <w:tcPr>
            <w:tcW w:w="764" w:type="pct"/>
          </w:tcPr>
          <w:p w14:paraId="6E3A3D93" w14:textId="5D70FC3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 (2.0%)</w:t>
            </w:r>
          </w:p>
        </w:tc>
      </w:tr>
      <w:tr w:rsidR="000D3E9F" w:rsidRPr="00874CB6" w14:paraId="64F3B44A" w14:textId="77777777" w:rsidTr="000D3E9F">
        <w:tc>
          <w:tcPr>
            <w:tcW w:w="1189" w:type="pct"/>
          </w:tcPr>
          <w:p w14:paraId="43D610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negative SN</w:t>
            </w:r>
          </w:p>
        </w:tc>
        <w:tc>
          <w:tcPr>
            <w:tcW w:w="695" w:type="pct"/>
          </w:tcPr>
          <w:p w14:paraId="063E8FE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42A908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330485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1869F51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4F8A815D" w14:textId="66C0E7B9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30920D57" w14:textId="77777777" w:rsidTr="000D3E9F">
        <w:tc>
          <w:tcPr>
            <w:tcW w:w="1189" w:type="pct"/>
          </w:tcPr>
          <w:p w14:paraId="745874C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008557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1.7 (1.4)</w:t>
            </w:r>
          </w:p>
        </w:tc>
        <w:tc>
          <w:tcPr>
            <w:tcW w:w="823" w:type="pct"/>
          </w:tcPr>
          <w:p w14:paraId="0EDFF8E4" w14:textId="4E701CB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2.2 (1.6)</w:t>
            </w:r>
          </w:p>
        </w:tc>
        <w:tc>
          <w:tcPr>
            <w:tcW w:w="695" w:type="pct"/>
          </w:tcPr>
          <w:p w14:paraId="222E41B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(1.3)</w:t>
            </w:r>
          </w:p>
        </w:tc>
        <w:tc>
          <w:tcPr>
            <w:tcW w:w="834" w:type="pct"/>
          </w:tcPr>
          <w:p w14:paraId="6C9007BF" w14:textId="4DDA799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(1.4)</w:t>
            </w:r>
          </w:p>
        </w:tc>
        <w:tc>
          <w:tcPr>
            <w:tcW w:w="764" w:type="pct"/>
          </w:tcPr>
          <w:p w14:paraId="639CD9F2" w14:textId="749AAA9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(1.0)</w:t>
            </w:r>
          </w:p>
        </w:tc>
      </w:tr>
      <w:tr w:rsidR="000D3E9F" w:rsidRPr="001920FF" w14:paraId="5D875F2A" w14:textId="77777777" w:rsidTr="000D3E9F">
        <w:tc>
          <w:tcPr>
            <w:tcW w:w="1189" w:type="pct"/>
          </w:tcPr>
          <w:p w14:paraId="6E167FA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02CC4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823" w:type="pct"/>
          </w:tcPr>
          <w:p w14:paraId="0357B9BB" w14:textId="3E0A33F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695" w:type="pct"/>
          </w:tcPr>
          <w:p w14:paraId="7E5ACB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0.0 - 13.0</w:t>
            </w:r>
          </w:p>
        </w:tc>
        <w:tc>
          <w:tcPr>
            <w:tcW w:w="834" w:type="pct"/>
          </w:tcPr>
          <w:p w14:paraId="72507246" w14:textId="5178B18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0.0 - 10.0</w:t>
            </w:r>
          </w:p>
        </w:tc>
        <w:tc>
          <w:tcPr>
            <w:tcW w:w="764" w:type="pct"/>
          </w:tcPr>
          <w:p w14:paraId="7C488BB9" w14:textId="6C862B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0.0 - 9.0</w:t>
            </w:r>
          </w:p>
        </w:tc>
      </w:tr>
      <w:tr w:rsidR="000D3E9F" w:rsidRPr="001920FF" w14:paraId="447B30DF" w14:textId="77777777" w:rsidTr="000D3E9F">
        <w:tc>
          <w:tcPr>
            <w:tcW w:w="1189" w:type="pct"/>
          </w:tcPr>
          <w:p w14:paraId="2D5ABE8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0D4B121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162</w:t>
            </w:r>
          </w:p>
        </w:tc>
        <w:tc>
          <w:tcPr>
            <w:tcW w:w="823" w:type="pct"/>
          </w:tcPr>
          <w:p w14:paraId="6FECB724" w14:textId="2878F1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1F02B8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834" w:type="pct"/>
          </w:tcPr>
          <w:p w14:paraId="1E2DF60A" w14:textId="1E3EC5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764" w:type="pct"/>
          </w:tcPr>
          <w:p w14:paraId="46752570" w14:textId="133CCA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134</w:t>
            </w:r>
          </w:p>
        </w:tc>
      </w:tr>
      <w:tr w:rsidR="000D3E9F" w:rsidRPr="00874CB6" w14:paraId="3AE893D3" w14:textId="77777777" w:rsidTr="000D3E9F">
        <w:tc>
          <w:tcPr>
            <w:tcW w:w="1189" w:type="pct"/>
          </w:tcPr>
          <w:p w14:paraId="450EA67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positive SN</w:t>
            </w:r>
          </w:p>
        </w:tc>
        <w:tc>
          <w:tcPr>
            <w:tcW w:w="695" w:type="pct"/>
          </w:tcPr>
          <w:p w14:paraId="5E14F9B2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5A19F9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7B32ECE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35DE8C9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6BB823D3" w14:textId="6444939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87B8056" w14:textId="77777777" w:rsidTr="000D3E9F">
        <w:tc>
          <w:tcPr>
            <w:tcW w:w="1189" w:type="pct"/>
          </w:tcPr>
          <w:p w14:paraId="077BE1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3692D27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823" w:type="pct"/>
          </w:tcPr>
          <w:p w14:paraId="74E3CEEE" w14:textId="42C4B43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695" w:type="pct"/>
          </w:tcPr>
          <w:p w14:paraId="454ABF5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0.2 (0.4)</w:t>
            </w:r>
          </w:p>
        </w:tc>
        <w:tc>
          <w:tcPr>
            <w:tcW w:w="834" w:type="pct"/>
          </w:tcPr>
          <w:p w14:paraId="33CC47D7" w14:textId="693A3A0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0.4 (0.7)</w:t>
            </w:r>
          </w:p>
        </w:tc>
        <w:tc>
          <w:tcPr>
            <w:tcW w:w="764" w:type="pct"/>
          </w:tcPr>
          <w:p w14:paraId="5F9B8B01" w14:textId="35C3CE4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</w:tr>
      <w:tr w:rsidR="000D3E9F" w:rsidRPr="001920FF" w14:paraId="41E63055" w14:textId="77777777" w:rsidTr="000D3E9F">
        <w:tc>
          <w:tcPr>
            <w:tcW w:w="1189" w:type="pct"/>
          </w:tcPr>
          <w:p w14:paraId="34F7555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0F9276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  <w:tc>
          <w:tcPr>
            <w:tcW w:w="823" w:type="pct"/>
          </w:tcPr>
          <w:p w14:paraId="5CE32CDA" w14:textId="0F42DE8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695" w:type="pct"/>
          </w:tcPr>
          <w:p w14:paraId="75E4C09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0.0 - 2.0</w:t>
            </w:r>
          </w:p>
        </w:tc>
        <w:tc>
          <w:tcPr>
            <w:tcW w:w="834" w:type="pct"/>
          </w:tcPr>
          <w:p w14:paraId="1D9D7BD7" w14:textId="79D110F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764" w:type="pct"/>
          </w:tcPr>
          <w:p w14:paraId="63BD8399" w14:textId="3EECCDB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</w:tr>
      <w:tr w:rsidR="000D3E9F" w:rsidRPr="001920FF" w14:paraId="5BCE1507" w14:textId="77777777" w:rsidTr="000D3E9F">
        <w:tc>
          <w:tcPr>
            <w:tcW w:w="1189" w:type="pct"/>
          </w:tcPr>
          <w:p w14:paraId="36D8F9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E9A94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23" w:type="pct"/>
          </w:tcPr>
          <w:p w14:paraId="37291CB1" w14:textId="135EAE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5ADAF98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34" w:type="pct"/>
          </w:tcPr>
          <w:p w14:paraId="735D032A" w14:textId="64846E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1DA2C1FA" w14:textId="3DA4B91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209F1D65" w14:textId="77777777" w:rsidTr="000D3E9F">
        <w:tc>
          <w:tcPr>
            <w:tcW w:w="1189" w:type="pct"/>
          </w:tcPr>
          <w:p w14:paraId="0C09A00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SN tumour burden</w:t>
            </w:r>
          </w:p>
        </w:tc>
        <w:tc>
          <w:tcPr>
            <w:tcW w:w="695" w:type="pct"/>
          </w:tcPr>
          <w:p w14:paraId="684D41B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B850A6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EFA833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464B2B0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B890C2F" w14:textId="524F465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4A5B5F3F" w14:textId="77777777" w:rsidTr="000D3E9F">
        <w:tc>
          <w:tcPr>
            <w:tcW w:w="1189" w:type="pct"/>
          </w:tcPr>
          <w:p w14:paraId="13377C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2A6141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(1.3)</w:t>
            </w:r>
          </w:p>
        </w:tc>
        <w:tc>
          <w:tcPr>
            <w:tcW w:w="823" w:type="pct"/>
          </w:tcPr>
          <w:p w14:paraId="4600C332" w14:textId="325E90C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(0.8)</w:t>
            </w:r>
          </w:p>
        </w:tc>
        <w:tc>
          <w:tcPr>
            <w:tcW w:w="695" w:type="pct"/>
          </w:tcPr>
          <w:p w14:paraId="6CB63E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1.0 (0.5)</w:t>
            </w:r>
          </w:p>
        </w:tc>
        <w:tc>
          <w:tcPr>
            <w:tcW w:w="834" w:type="pct"/>
          </w:tcPr>
          <w:p w14:paraId="511EDBDE" w14:textId="479D981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(1.3)</w:t>
            </w:r>
          </w:p>
        </w:tc>
        <w:tc>
          <w:tcPr>
            <w:tcW w:w="764" w:type="pct"/>
          </w:tcPr>
          <w:p w14:paraId="2679B8FA" w14:textId="4CBEDC8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1.4 (2.0)</w:t>
            </w:r>
          </w:p>
        </w:tc>
      </w:tr>
      <w:tr w:rsidR="000D3E9F" w:rsidRPr="001920FF" w14:paraId="0BADF56F" w14:textId="77777777" w:rsidTr="000D3E9F">
        <w:tc>
          <w:tcPr>
            <w:tcW w:w="1189" w:type="pct"/>
          </w:tcPr>
          <w:p w14:paraId="2E61C0F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735803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  <w:tc>
          <w:tcPr>
            <w:tcW w:w="823" w:type="pct"/>
          </w:tcPr>
          <w:p w14:paraId="7C8C4E73" w14:textId="70E451B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695" w:type="pct"/>
          </w:tcPr>
          <w:p w14:paraId="3E704DD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834" w:type="pct"/>
          </w:tcPr>
          <w:p w14:paraId="3190C255" w14:textId="03E127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764" w:type="pct"/>
          </w:tcPr>
          <w:p w14:paraId="7566F4B0" w14:textId="27E5AF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</w:tr>
      <w:tr w:rsidR="000D3E9F" w:rsidRPr="001920FF" w14:paraId="70E3D090" w14:textId="77777777" w:rsidTr="000D3E9F">
        <w:tc>
          <w:tcPr>
            <w:tcW w:w="1189" w:type="pct"/>
          </w:tcPr>
          <w:p w14:paraId="2BAD55F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3C8299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301</w:t>
            </w:r>
          </w:p>
        </w:tc>
        <w:tc>
          <w:tcPr>
            <w:tcW w:w="823" w:type="pct"/>
          </w:tcPr>
          <w:p w14:paraId="051C2B96" w14:textId="0220DC1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120</w:t>
            </w:r>
          </w:p>
        </w:tc>
        <w:tc>
          <w:tcPr>
            <w:tcW w:w="695" w:type="pct"/>
          </w:tcPr>
          <w:p w14:paraId="1F0FA36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46DF5CEC" w14:textId="6FBF49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35FB6601" w14:textId="197C0B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049F6C50" w14:textId="77777777" w:rsidTr="000D3E9F">
        <w:tc>
          <w:tcPr>
            <w:tcW w:w="1189" w:type="pct"/>
          </w:tcPr>
          <w:p w14:paraId="6EC5211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 metastasis in lymph</w:t>
            </w:r>
          </w:p>
        </w:tc>
        <w:tc>
          <w:tcPr>
            <w:tcW w:w="695" w:type="pct"/>
          </w:tcPr>
          <w:p w14:paraId="1B9273A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11D7CB0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3ECF29D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53F0F20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54244195" w14:textId="01FCA27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686ACE6" w14:textId="77777777" w:rsidTr="000D3E9F">
        <w:tc>
          <w:tcPr>
            <w:tcW w:w="1189" w:type="pct"/>
          </w:tcPr>
          <w:p w14:paraId="730AD8D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Subcap</w:t>
            </w:r>
          </w:p>
        </w:tc>
        <w:tc>
          <w:tcPr>
            <w:tcW w:w="695" w:type="pct"/>
          </w:tcPr>
          <w:p w14:paraId="022D3DD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3319 (88.1%)</w:t>
            </w:r>
          </w:p>
        </w:tc>
        <w:tc>
          <w:tcPr>
            <w:tcW w:w="823" w:type="pct"/>
          </w:tcPr>
          <w:p w14:paraId="53104E3B" w14:textId="41A9023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793 (92.1%)</w:t>
            </w:r>
          </w:p>
        </w:tc>
        <w:tc>
          <w:tcPr>
            <w:tcW w:w="695" w:type="pct"/>
          </w:tcPr>
          <w:p w14:paraId="288A24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1123 (95.2%)</w:t>
            </w:r>
          </w:p>
        </w:tc>
        <w:tc>
          <w:tcPr>
            <w:tcW w:w="834" w:type="pct"/>
          </w:tcPr>
          <w:p w14:paraId="4497A96F" w14:textId="187439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440 (80.3%)</w:t>
            </w:r>
          </w:p>
        </w:tc>
        <w:tc>
          <w:tcPr>
            <w:tcW w:w="764" w:type="pct"/>
          </w:tcPr>
          <w:p w14:paraId="56B43035" w14:textId="5D814D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963 (81.7%)</w:t>
            </w:r>
          </w:p>
        </w:tc>
      </w:tr>
      <w:tr w:rsidR="000D3E9F" w:rsidRPr="001920FF" w14:paraId="6C893BF3" w14:textId="77777777" w:rsidTr="000D3E9F">
        <w:tc>
          <w:tcPr>
            <w:tcW w:w="1189" w:type="pct"/>
          </w:tcPr>
          <w:p w14:paraId="27A3F5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Combined</w:t>
            </w:r>
          </w:p>
        </w:tc>
        <w:tc>
          <w:tcPr>
            <w:tcW w:w="695" w:type="pct"/>
          </w:tcPr>
          <w:p w14:paraId="57FEE8E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213 (5.7%)</w:t>
            </w:r>
          </w:p>
        </w:tc>
        <w:tc>
          <w:tcPr>
            <w:tcW w:w="823" w:type="pct"/>
          </w:tcPr>
          <w:p w14:paraId="1F6AE58B" w14:textId="0BC64B2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39 (4.5%)</w:t>
            </w:r>
          </w:p>
        </w:tc>
        <w:tc>
          <w:tcPr>
            <w:tcW w:w="695" w:type="pct"/>
          </w:tcPr>
          <w:p w14:paraId="5D5A9BE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(2.3%)</w:t>
            </w:r>
          </w:p>
        </w:tc>
        <w:tc>
          <w:tcPr>
            <w:tcW w:w="834" w:type="pct"/>
          </w:tcPr>
          <w:p w14:paraId="3DBC68EF" w14:textId="3DCCCB3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 (7.8%)</w:t>
            </w:r>
          </w:p>
        </w:tc>
        <w:tc>
          <w:tcPr>
            <w:tcW w:w="764" w:type="pct"/>
          </w:tcPr>
          <w:p w14:paraId="781CD2EC" w14:textId="094BD87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104 (8.8%)</w:t>
            </w:r>
          </w:p>
        </w:tc>
      </w:tr>
      <w:tr w:rsidR="000D3E9F" w:rsidRPr="001920FF" w14:paraId="2AC151B6" w14:textId="77777777" w:rsidTr="000D3E9F">
        <w:tc>
          <w:tcPr>
            <w:tcW w:w="1189" w:type="pct"/>
          </w:tcPr>
          <w:p w14:paraId="67CDD2F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Parenchymal</w:t>
            </w:r>
          </w:p>
        </w:tc>
        <w:tc>
          <w:tcPr>
            <w:tcW w:w="695" w:type="pct"/>
          </w:tcPr>
          <w:p w14:paraId="5E23009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(2.3%)</w:t>
            </w:r>
          </w:p>
        </w:tc>
        <w:tc>
          <w:tcPr>
            <w:tcW w:w="823" w:type="pct"/>
          </w:tcPr>
          <w:p w14:paraId="60E1E035" w14:textId="513ED65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 (0.6%)</w:t>
            </w:r>
          </w:p>
        </w:tc>
        <w:tc>
          <w:tcPr>
            <w:tcW w:w="695" w:type="pct"/>
          </w:tcPr>
          <w:p w14:paraId="148C51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 (0.9%)</w:t>
            </w:r>
          </w:p>
        </w:tc>
        <w:tc>
          <w:tcPr>
            <w:tcW w:w="834" w:type="pct"/>
          </w:tcPr>
          <w:p w14:paraId="5B9B19E6" w14:textId="749CE00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 (3.5%)</w:t>
            </w:r>
          </w:p>
        </w:tc>
        <w:tc>
          <w:tcPr>
            <w:tcW w:w="764" w:type="pct"/>
          </w:tcPr>
          <w:p w14:paraId="661A2816" w14:textId="00125D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 (4.3%)</w:t>
            </w:r>
          </w:p>
        </w:tc>
      </w:tr>
      <w:tr w:rsidR="000D3E9F" w:rsidRPr="001920FF" w14:paraId="5DA90C92" w14:textId="77777777" w:rsidTr="000D3E9F">
        <w:tc>
          <w:tcPr>
            <w:tcW w:w="1189" w:type="pct"/>
          </w:tcPr>
          <w:p w14:paraId="5568856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Multifocal</w:t>
            </w:r>
          </w:p>
        </w:tc>
        <w:tc>
          <w:tcPr>
            <w:tcW w:w="695" w:type="pct"/>
          </w:tcPr>
          <w:p w14:paraId="25D211B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45 (1.2%)</w:t>
            </w:r>
          </w:p>
        </w:tc>
        <w:tc>
          <w:tcPr>
            <w:tcW w:w="823" w:type="pct"/>
          </w:tcPr>
          <w:p w14:paraId="7BAFA6EE" w14:textId="72B27F8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 (0.7%)</w:t>
            </w:r>
          </w:p>
        </w:tc>
        <w:tc>
          <w:tcPr>
            <w:tcW w:w="695" w:type="pct"/>
          </w:tcPr>
          <w:p w14:paraId="0C2ABFE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  <w:tc>
          <w:tcPr>
            <w:tcW w:w="834" w:type="pct"/>
          </w:tcPr>
          <w:p w14:paraId="182BFD61" w14:textId="414B980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 (3.8%)</w:t>
            </w:r>
          </w:p>
        </w:tc>
        <w:tc>
          <w:tcPr>
            <w:tcW w:w="764" w:type="pct"/>
          </w:tcPr>
          <w:p w14:paraId="5F10FD72" w14:textId="683D712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</w:tr>
      <w:tr w:rsidR="000D3E9F" w:rsidRPr="001920FF" w14:paraId="22E575B9" w14:textId="77777777" w:rsidTr="000D3E9F">
        <w:tc>
          <w:tcPr>
            <w:tcW w:w="1189" w:type="pct"/>
          </w:tcPr>
          <w:p w14:paraId="39541F4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Extensive</w:t>
            </w:r>
          </w:p>
        </w:tc>
        <w:tc>
          <w:tcPr>
            <w:tcW w:w="695" w:type="pct"/>
          </w:tcPr>
          <w:p w14:paraId="6B4078E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105 (2.8%)</w:t>
            </w:r>
          </w:p>
        </w:tc>
        <w:tc>
          <w:tcPr>
            <w:tcW w:w="823" w:type="pct"/>
          </w:tcPr>
          <w:p w14:paraId="5939C6EC" w14:textId="44D364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 (2.1%)</w:t>
            </w:r>
          </w:p>
        </w:tc>
        <w:tc>
          <w:tcPr>
            <w:tcW w:w="695" w:type="pct"/>
          </w:tcPr>
          <w:p w14:paraId="7F878C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 (0.8%)</w:t>
            </w:r>
          </w:p>
        </w:tc>
        <w:tc>
          <w:tcPr>
            <w:tcW w:w="834" w:type="pct"/>
          </w:tcPr>
          <w:p w14:paraId="399A88DF" w14:textId="0C15226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 (4.6%)</w:t>
            </w:r>
          </w:p>
        </w:tc>
        <w:tc>
          <w:tcPr>
            <w:tcW w:w="764" w:type="pct"/>
          </w:tcPr>
          <w:p w14:paraId="0E309C97" w14:textId="6AA43BE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 (4.4%)</w:t>
            </w:r>
          </w:p>
        </w:tc>
      </w:tr>
      <w:tr w:rsidR="000D3E9F" w:rsidRPr="001920FF" w14:paraId="25298B60" w14:textId="77777777" w:rsidTr="000D3E9F">
        <w:tc>
          <w:tcPr>
            <w:tcW w:w="1189" w:type="pct"/>
          </w:tcPr>
          <w:p w14:paraId="57E1FBC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13848B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303</w:t>
            </w:r>
          </w:p>
        </w:tc>
        <w:tc>
          <w:tcPr>
            <w:tcW w:w="823" w:type="pct"/>
          </w:tcPr>
          <w:p w14:paraId="12B77173" w14:textId="7CCD7D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</w:t>
            </w:r>
          </w:p>
        </w:tc>
        <w:tc>
          <w:tcPr>
            <w:tcW w:w="695" w:type="pct"/>
          </w:tcPr>
          <w:p w14:paraId="168F7E2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22EAAC32" w14:textId="21D4E6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19E6ECF1" w14:textId="7881B43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68E32396" w14:textId="77777777" w:rsidTr="000D3E9F">
        <w:tc>
          <w:tcPr>
            <w:tcW w:w="1189" w:type="pct"/>
          </w:tcPr>
          <w:p w14:paraId="45D4AB4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Recurrence</w:t>
            </w:r>
          </w:p>
        </w:tc>
        <w:tc>
          <w:tcPr>
            <w:tcW w:w="695" w:type="pct"/>
          </w:tcPr>
          <w:p w14:paraId="0ABCA9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862 (21.2%)</w:t>
            </w:r>
          </w:p>
        </w:tc>
        <w:tc>
          <w:tcPr>
            <w:tcW w:w="823" w:type="pct"/>
          </w:tcPr>
          <w:p w14:paraId="5688F3EA" w14:textId="7252CB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208 (21.2%)</w:t>
            </w:r>
          </w:p>
        </w:tc>
        <w:tc>
          <w:tcPr>
            <w:tcW w:w="695" w:type="pct"/>
          </w:tcPr>
          <w:p w14:paraId="5F8841C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175 (13.0%)</w:t>
            </w:r>
          </w:p>
        </w:tc>
        <w:tc>
          <w:tcPr>
            <w:tcW w:w="834" w:type="pct"/>
          </w:tcPr>
          <w:p w14:paraId="72A49FBA" w14:textId="7F9C126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160 (28.3%)</w:t>
            </w:r>
          </w:p>
        </w:tc>
        <w:tc>
          <w:tcPr>
            <w:tcW w:w="764" w:type="pct"/>
          </w:tcPr>
          <w:p w14:paraId="094FF24C" w14:textId="1FDCBF5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319 (27.1%)</w:t>
            </w:r>
          </w:p>
        </w:tc>
      </w:tr>
      <w:tr w:rsidR="000D3E9F" w:rsidRPr="001920FF" w14:paraId="38319E3B" w14:textId="77777777" w:rsidTr="000D3E9F">
        <w:tc>
          <w:tcPr>
            <w:tcW w:w="1189" w:type="pct"/>
          </w:tcPr>
          <w:p w14:paraId="6CD91AB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Deaths</w:t>
            </w:r>
          </w:p>
        </w:tc>
        <w:tc>
          <w:tcPr>
            <w:tcW w:w="695" w:type="pct"/>
          </w:tcPr>
          <w:p w14:paraId="5FE1D30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606 (14.9%)</w:t>
            </w:r>
          </w:p>
        </w:tc>
        <w:tc>
          <w:tcPr>
            <w:tcW w:w="823" w:type="pct"/>
          </w:tcPr>
          <w:p w14:paraId="7178CC6D" w14:textId="6D58606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127 (12.9%)</w:t>
            </w:r>
          </w:p>
        </w:tc>
        <w:tc>
          <w:tcPr>
            <w:tcW w:w="695" w:type="pct"/>
          </w:tcPr>
          <w:p w14:paraId="7E72F5B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148 (11.0%)</w:t>
            </w:r>
          </w:p>
        </w:tc>
        <w:tc>
          <w:tcPr>
            <w:tcW w:w="834" w:type="pct"/>
          </w:tcPr>
          <w:p w14:paraId="35AAAFBB" w14:textId="217B83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115 (20.3%)</w:t>
            </w:r>
          </w:p>
        </w:tc>
        <w:tc>
          <w:tcPr>
            <w:tcW w:w="764" w:type="pct"/>
          </w:tcPr>
          <w:p w14:paraId="1B48A2C8" w14:textId="309094D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 (18.3%)</w:t>
            </w:r>
          </w:p>
        </w:tc>
      </w:tr>
      <w:tr w:rsidR="000D3E9F" w:rsidRPr="001920FF" w14:paraId="522BB983" w14:textId="77777777" w:rsidTr="000D3E9F">
        <w:tc>
          <w:tcPr>
            <w:tcW w:w="1189" w:type="pct"/>
            <w:tcBorders>
              <w:bottom w:val="single" w:sz="4" w:space="0" w:color="auto"/>
            </w:tcBorders>
          </w:tcPr>
          <w:p w14:paraId="62901C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Melanoma specific mortality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DAE60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504 (12.4%)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6731ED9" w14:textId="72772A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98 (10.0%)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FED8E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101 (7.5%)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42313DA5" w14:textId="1A61CD4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102 (18.0%)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792BA28" w14:textId="702478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203 (17.2%)</w:t>
            </w:r>
          </w:p>
        </w:tc>
      </w:tr>
    </w:tbl>
    <w:p w14:paraId="1A7FC45C" w14:textId="64372127" w:rsidR="009F5C3F" w:rsidRPr="001920FF" w:rsidRDefault="003F7FB1" w:rsidP="008950EC">
      <w:pPr>
        <w:spacing w:after="0" w:line="240" w:lineRule="auto"/>
        <w:rPr>
          <w:rFonts w:ascii="Arial" w:hAnsi="Arial" w:cs="Arial"/>
          <w:lang w:val="en-GB"/>
        </w:rPr>
        <w:sectPr w:rsidR="009F5C3F" w:rsidRPr="001920FF" w:rsidSect="00DE6C9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1920FF">
        <w:rPr>
          <w:rFonts w:ascii="Arial" w:hAnsi="Arial" w:cs="Arial"/>
          <w:lang w:val="en-GB"/>
        </w:rPr>
        <w:t xml:space="preserve">Abbreviations: </w:t>
      </w:r>
      <w:r w:rsidR="00B10CEE" w:rsidRPr="001920FF">
        <w:rPr>
          <w:rFonts w:ascii="Arial" w:hAnsi="Arial" w:cs="Arial"/>
          <w:lang w:val="en-GB"/>
        </w:rPr>
        <w:t xml:space="preserve">Q1, </w:t>
      </w:r>
      <w:r w:rsidRPr="001920FF">
        <w:rPr>
          <w:rFonts w:ascii="Arial" w:hAnsi="Arial" w:cs="Arial"/>
          <w:lang w:val="en-GB"/>
        </w:rPr>
        <w:t>firs</w:t>
      </w:r>
      <w:r w:rsidR="00B10CEE" w:rsidRPr="001920FF">
        <w:rPr>
          <w:rFonts w:ascii="Arial" w:hAnsi="Arial" w:cs="Arial"/>
          <w:lang w:val="en-GB"/>
        </w:rPr>
        <w:t>t quantile (Q1); Q3, third quantile; SD</w:t>
      </w:r>
      <w:r w:rsidRPr="001920FF">
        <w:rPr>
          <w:rFonts w:ascii="Arial" w:hAnsi="Arial" w:cs="Arial"/>
          <w:lang w:val="en-GB"/>
        </w:rPr>
        <w:t xml:space="preserve">, </w:t>
      </w:r>
      <w:r w:rsidR="00B10CEE" w:rsidRPr="001920FF">
        <w:rPr>
          <w:rFonts w:ascii="Arial" w:hAnsi="Arial" w:cs="Arial"/>
          <w:lang w:val="en-GB"/>
        </w:rPr>
        <w:t>standard deviation; SN, sentinel  node, SSM, superficial spreading melanoma; NM, nodular melanoma; ALM, acral lentiginous melanoma; LMM, lentigo maligna melanoma.</w:t>
      </w:r>
    </w:p>
    <w:p w14:paraId="329CC714" w14:textId="305AD453" w:rsidR="009F5C3F" w:rsidRPr="001920FF" w:rsidRDefault="009F5C3F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>Table 2.</w:t>
      </w:r>
      <w:r w:rsidR="00E459BA" w:rsidRPr="001920F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6A6F8C" w:rsidRPr="001920FF">
        <w:rPr>
          <w:rFonts w:ascii="Arial" w:hAnsi="Arial" w:cs="Arial"/>
          <w:b/>
          <w:sz w:val="22"/>
          <w:szCs w:val="22"/>
          <w:lang w:val="en-GB"/>
        </w:rPr>
        <w:t>Hazard ratios of full model predicting 5-year re</w:t>
      </w:r>
      <w:r w:rsidR="003F2EDE" w:rsidRPr="001920FF">
        <w:rPr>
          <w:rFonts w:ascii="Arial" w:hAnsi="Arial" w:cs="Arial"/>
          <w:b/>
          <w:sz w:val="22"/>
          <w:szCs w:val="22"/>
          <w:lang w:val="en-GB"/>
        </w:rPr>
        <w:t>currence</w:t>
      </w:r>
      <w:r w:rsidR="003F2EDE" w:rsidRPr="001920FF">
        <w:rPr>
          <w:rFonts w:ascii="Arial" w:hAnsi="Arial" w:cs="Arial"/>
          <w:sz w:val="22"/>
          <w:szCs w:val="22"/>
          <w:lang w:val="en-GB"/>
        </w:rPr>
        <w:t>. This T</w:t>
      </w:r>
      <w:r w:rsidR="00E459BA" w:rsidRPr="001920FF">
        <w:rPr>
          <w:rFonts w:ascii="Arial" w:hAnsi="Arial" w:cs="Arial"/>
          <w:sz w:val="22"/>
          <w:szCs w:val="22"/>
          <w:lang w:val="en-GB"/>
        </w:rPr>
        <w:t>able displays the h</w:t>
      </w:r>
      <w:r w:rsidR="009B092F" w:rsidRPr="001920FF">
        <w:rPr>
          <w:rFonts w:ascii="Arial" w:hAnsi="Arial" w:cs="Arial"/>
          <w:sz w:val="22"/>
          <w:szCs w:val="22"/>
          <w:lang w:val="en-GB"/>
        </w:rPr>
        <w:t>azard ratios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76EB9" w:rsidRPr="001920FF">
        <w:rPr>
          <w:rFonts w:ascii="Arial" w:hAnsi="Arial" w:cs="Arial"/>
          <w:sz w:val="22"/>
          <w:szCs w:val="22"/>
          <w:lang w:val="en-GB"/>
        </w:rPr>
        <w:t xml:space="preserve">together with the 95 percent confidence intervals 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of the full </w:t>
      </w:r>
      <w:r w:rsidR="009728BA" w:rsidRPr="001920FF">
        <w:rPr>
          <w:rFonts w:ascii="Arial" w:hAnsi="Arial" w:cs="Arial"/>
          <w:sz w:val="22"/>
          <w:szCs w:val="22"/>
          <w:lang w:val="en-GB"/>
        </w:rPr>
        <w:t xml:space="preserve">Cox proportional hazards </w:t>
      </w:r>
      <w:r w:rsidRPr="001920FF">
        <w:rPr>
          <w:rFonts w:ascii="Arial" w:hAnsi="Arial" w:cs="Arial"/>
          <w:sz w:val="22"/>
          <w:szCs w:val="22"/>
          <w:lang w:val="en-GB"/>
        </w:rPr>
        <w:t>model</w:t>
      </w:r>
      <w:r w:rsidR="00AA327D"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B092F" w:rsidRPr="001920FF">
        <w:rPr>
          <w:rFonts w:ascii="Arial" w:hAnsi="Arial" w:cs="Arial"/>
          <w:sz w:val="22"/>
          <w:szCs w:val="22"/>
          <w:lang w:val="en-GB"/>
        </w:rPr>
        <w:t xml:space="preserve">predicting </w:t>
      </w:r>
      <w:r w:rsidR="00493625" w:rsidRPr="001920FF">
        <w:rPr>
          <w:rFonts w:ascii="Arial" w:hAnsi="Arial" w:cs="Arial"/>
          <w:sz w:val="22"/>
          <w:szCs w:val="22"/>
          <w:lang w:val="en-GB"/>
        </w:rPr>
        <w:t xml:space="preserve">5-year </w:t>
      </w:r>
      <w:r w:rsidR="00AA327D" w:rsidRPr="001920FF">
        <w:rPr>
          <w:rFonts w:ascii="Arial" w:hAnsi="Arial" w:cs="Arial"/>
          <w:sz w:val="22"/>
          <w:szCs w:val="22"/>
          <w:lang w:val="en-GB"/>
        </w:rPr>
        <w:t>recurrence</w:t>
      </w:r>
      <w:r w:rsidR="006A6F8C"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752"/>
        <w:gridCol w:w="840"/>
        <w:gridCol w:w="1709"/>
        <w:gridCol w:w="767"/>
      </w:tblGrid>
      <w:tr w:rsidR="002E5160" w:rsidRPr="001920FF" w14:paraId="0B88CE55" w14:textId="77777777" w:rsidTr="0089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3EE31F9" w14:textId="77777777" w:rsidR="002E5160" w:rsidRPr="001920FF" w:rsidRDefault="002E5160" w:rsidP="008950EC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2A6CB553" w14:textId="2960D6BE" w:rsidR="002E5160" w:rsidRPr="001920FF" w:rsidRDefault="002E5160" w:rsidP="008950EC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  <w:t>Full model</w:t>
            </w:r>
          </w:p>
        </w:tc>
      </w:tr>
      <w:tr w:rsidR="002E5160" w:rsidRPr="001920FF" w14:paraId="22E5FE3E" w14:textId="7B8833CA" w:rsidTr="00891960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8E12F2" w14:textId="77777777" w:rsidR="002E5160" w:rsidRPr="001920FF" w:rsidRDefault="002E5160" w:rsidP="008950EC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79AF19" w14:textId="7C49D938" w:rsidR="002E5160" w:rsidRPr="001920FF" w:rsidRDefault="002E5160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A3A479" w14:textId="33D45DFB" w:rsidR="002E5160" w:rsidRPr="001920FF" w:rsidRDefault="002E5160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513E59" w14:textId="7505D6A2" w:rsidR="002E5160" w:rsidRPr="001920FF" w:rsidRDefault="00992A1F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722EAE" w:rsidRPr="001920FF" w14:paraId="20C3F4F0" w14:textId="7CB0BF41" w:rsidTr="006A6F8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575C6C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19B82" w14:textId="6831144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B7D10" w14:textId="4052221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[0.165; 8.649]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C6EA8" w14:textId="798653C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35.2</w:t>
            </w:r>
          </w:p>
        </w:tc>
      </w:tr>
      <w:tr w:rsidR="00722EAE" w:rsidRPr="001920FF" w14:paraId="3E7BEEB9" w14:textId="38F21054" w:rsidTr="006A6F8C">
        <w:trPr>
          <w:trHeight w:val="20"/>
        </w:trPr>
        <w:tc>
          <w:tcPr>
            <w:tcW w:w="0" w:type="auto"/>
            <w:vAlign w:val="center"/>
          </w:tcPr>
          <w:p w14:paraId="18986645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818B2" w14:textId="6DB7101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16E4E" w14:textId="36B9EC6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[1.016; 1.487]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42B25" w14:textId="1205E8A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22EAE" w:rsidRPr="001920FF" w14:paraId="7974476F" w14:textId="15BCD5E6" w:rsidTr="006A6F8C">
        <w:trPr>
          <w:trHeight w:val="20"/>
        </w:trPr>
        <w:tc>
          <w:tcPr>
            <w:tcW w:w="0" w:type="auto"/>
            <w:vAlign w:val="center"/>
          </w:tcPr>
          <w:p w14:paraId="3381F3EB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commentRangeStart w:id="4"/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Positive </w:t>
            </w:r>
            <w:commentRangeEnd w:id="4"/>
            <w:r w:rsidR="00901A19">
              <w:rPr>
                <w:rStyle w:val="CommentReference"/>
                <w:lang w:val="nl-NL" w:eastAsia="en-US"/>
              </w:rPr>
              <w:commentReference w:id="4"/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SN status *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74781" w14:textId="1A20487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32909" w14:textId="3B60F60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[0.597; 1.065]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4701A" w14:textId="567CFBB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2.4</w:t>
            </w:r>
          </w:p>
        </w:tc>
      </w:tr>
      <w:tr w:rsidR="00722EAE" w:rsidRPr="001920FF" w14:paraId="50A70B82" w14:textId="60D4C38D" w:rsidTr="006A6F8C">
        <w:trPr>
          <w:trHeight w:val="20"/>
        </w:trPr>
        <w:tc>
          <w:tcPr>
            <w:tcW w:w="0" w:type="auto"/>
            <w:vAlign w:val="center"/>
          </w:tcPr>
          <w:p w14:paraId="7CE5717F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FFEDD" w14:textId="7D4E2AE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ECB8D" w14:textId="26FD330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[0.849; 1.561]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DDC3B" w14:textId="3D048D0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7.7</w:t>
            </w:r>
          </w:p>
        </w:tc>
      </w:tr>
      <w:tr w:rsidR="00722EAE" w:rsidRPr="001920FF" w14:paraId="14977F88" w14:textId="1C510318" w:rsidTr="006A6F8C">
        <w:trPr>
          <w:trHeight w:val="20"/>
        </w:trPr>
        <w:tc>
          <w:tcPr>
            <w:tcW w:w="0" w:type="auto"/>
            <w:vAlign w:val="center"/>
          </w:tcPr>
          <w:p w14:paraId="337168F9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4DDC5" w14:textId="0AD4BF8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D29DF" w14:textId="44007F1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[0.878; 2.227]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7C71B" w14:textId="4DF8A06D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722EAE" w:rsidRPr="001920FF" w14:paraId="1D65519E" w14:textId="27617591" w:rsidTr="006A6F8C">
        <w:trPr>
          <w:trHeight w:val="20"/>
        </w:trPr>
        <w:tc>
          <w:tcPr>
            <w:tcW w:w="0" w:type="auto"/>
            <w:vAlign w:val="center"/>
          </w:tcPr>
          <w:p w14:paraId="13042FA5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47900" w14:textId="72B92E5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76D4F" w14:textId="4C04798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[1.438; 2.136]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EC2A1" w14:textId="21C3E32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38.0</w:t>
            </w:r>
          </w:p>
        </w:tc>
      </w:tr>
      <w:tr w:rsidR="00722EAE" w:rsidRPr="001920FF" w14:paraId="321FF1BC" w14:textId="3D2A78B4" w:rsidTr="006A6F8C">
        <w:trPr>
          <w:trHeight w:val="20"/>
        </w:trPr>
        <w:tc>
          <w:tcPr>
            <w:tcW w:w="0" w:type="auto"/>
            <w:vAlign w:val="center"/>
          </w:tcPr>
          <w:p w14:paraId="52F8E986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38C54" w14:textId="12A83683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02D1A" w14:textId="6159F07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[0.575; 1.054]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A4DD5" w14:textId="098110B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722EAE" w:rsidRPr="001920FF" w14:paraId="3C49967A" w14:textId="483A65DA" w:rsidTr="006A6F8C">
        <w:trPr>
          <w:trHeight w:val="20"/>
        </w:trPr>
        <w:tc>
          <w:tcPr>
            <w:tcW w:w="0" w:type="auto"/>
            <w:vAlign w:val="center"/>
          </w:tcPr>
          <w:p w14:paraId="0E897DDC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E1C1D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A59F3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5645D" w14:textId="4060CF02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2EAE" w:rsidRPr="001920FF" w14:paraId="14D887A5" w14:textId="67FF5D1D" w:rsidTr="006A6F8C">
        <w:trPr>
          <w:trHeight w:val="20"/>
        </w:trPr>
        <w:tc>
          <w:tcPr>
            <w:tcW w:w="0" w:type="auto"/>
            <w:vAlign w:val="center"/>
          </w:tcPr>
          <w:p w14:paraId="6E1EA6FA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8AACD" w14:textId="73AAF22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F852C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AF36E" w14:textId="5B2E91C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22.2</w:t>
            </w:r>
          </w:p>
        </w:tc>
      </w:tr>
      <w:tr w:rsidR="00722EAE" w:rsidRPr="001920FF" w14:paraId="4DDF3CF5" w14:textId="14397226" w:rsidTr="006A6F8C">
        <w:trPr>
          <w:trHeight w:val="20"/>
        </w:trPr>
        <w:tc>
          <w:tcPr>
            <w:tcW w:w="0" w:type="auto"/>
            <w:vAlign w:val="center"/>
          </w:tcPr>
          <w:p w14:paraId="51D86FA6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021AC" w14:textId="1225B0B8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ED5A1" w14:textId="592F30B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[1.034; 1.879]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3A41C" w14:textId="0658501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611B7847" w14:textId="03C3D1F0" w:rsidTr="006A6F8C">
        <w:trPr>
          <w:trHeight w:val="20"/>
        </w:trPr>
        <w:tc>
          <w:tcPr>
            <w:tcW w:w="0" w:type="auto"/>
            <w:vAlign w:val="center"/>
          </w:tcPr>
          <w:p w14:paraId="08324FE2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F5284" w14:textId="2BF80B13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5192B" w14:textId="1D87E17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[1.132; 2.027]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BA08" w14:textId="0FD34CA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8417429" w14:textId="27A3C2E2" w:rsidTr="006A6F8C">
        <w:trPr>
          <w:trHeight w:val="20"/>
        </w:trPr>
        <w:tc>
          <w:tcPr>
            <w:tcW w:w="0" w:type="auto"/>
            <w:vAlign w:val="center"/>
          </w:tcPr>
          <w:p w14:paraId="75E23207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62883" w14:textId="4DDFB358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C1F50" w14:textId="296B763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[1.593; 3.375]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8ECD8" w14:textId="672FF06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5A667691" w14:textId="2BF31550" w:rsidTr="006A6F8C">
        <w:trPr>
          <w:trHeight w:val="20"/>
        </w:trPr>
        <w:tc>
          <w:tcPr>
            <w:tcW w:w="0" w:type="auto"/>
            <w:vAlign w:val="center"/>
          </w:tcPr>
          <w:p w14:paraId="12121DF1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3603F" w14:textId="78C02AD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B8DD8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64D5A" w14:textId="22CA690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722EAE" w:rsidRPr="001920FF" w14:paraId="3C5AA36A" w14:textId="4558B5F8" w:rsidTr="006A6F8C">
        <w:trPr>
          <w:trHeight w:val="20"/>
        </w:trPr>
        <w:tc>
          <w:tcPr>
            <w:tcW w:w="0" w:type="auto"/>
            <w:vAlign w:val="center"/>
          </w:tcPr>
          <w:p w14:paraId="27DF731E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00297" w14:textId="3E71B6F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9446D" w14:textId="39C7D17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[0.444; 1.543]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5B54F" w14:textId="029C3F9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12086CD3" w14:textId="669E7944" w:rsidTr="006A6F8C">
        <w:trPr>
          <w:trHeight w:val="20"/>
        </w:trPr>
        <w:tc>
          <w:tcPr>
            <w:tcW w:w="0" w:type="auto"/>
            <w:vAlign w:val="center"/>
          </w:tcPr>
          <w:p w14:paraId="7C3C0075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A7860" w14:textId="03969BE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34B5" w14:textId="3294DA8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[0.436; 1.425]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3D133" w14:textId="7E677F4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06C47342" w14:textId="3AD49A18" w:rsidTr="006A6F8C">
        <w:trPr>
          <w:trHeight w:val="20"/>
        </w:trPr>
        <w:tc>
          <w:tcPr>
            <w:tcW w:w="0" w:type="auto"/>
            <w:vAlign w:val="center"/>
          </w:tcPr>
          <w:p w14:paraId="6843A73A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34E57" w14:textId="3110649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CFBC2" w14:textId="6685D06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[0.334; 1.385]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B9C66" w14:textId="65D498E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2D4CC5EC" w14:textId="6CFFDB1F" w:rsidTr="006A6F8C">
        <w:trPr>
          <w:trHeight w:val="20"/>
        </w:trPr>
        <w:tc>
          <w:tcPr>
            <w:tcW w:w="0" w:type="auto"/>
            <w:vAlign w:val="center"/>
          </w:tcPr>
          <w:p w14:paraId="39865337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32D35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3BE02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286F2" w14:textId="27F9EB72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2EAE" w:rsidRPr="001920FF" w14:paraId="3F164429" w14:textId="6919BEB5" w:rsidTr="006A6F8C">
        <w:trPr>
          <w:trHeight w:val="20"/>
        </w:trPr>
        <w:tc>
          <w:tcPr>
            <w:tcW w:w="0" w:type="auto"/>
            <w:vAlign w:val="center"/>
          </w:tcPr>
          <w:p w14:paraId="7551CC51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83A9B" w14:textId="799DCE4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2A4A4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B1C57" w14:textId="7D5505E6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12.8</w:t>
            </w:r>
          </w:p>
        </w:tc>
      </w:tr>
      <w:tr w:rsidR="00722EAE" w:rsidRPr="001920FF" w14:paraId="4EA93BF7" w14:textId="30E752B6" w:rsidTr="006A6F8C">
        <w:trPr>
          <w:trHeight w:val="20"/>
        </w:trPr>
        <w:tc>
          <w:tcPr>
            <w:tcW w:w="0" w:type="auto"/>
            <w:vAlign w:val="center"/>
          </w:tcPr>
          <w:p w14:paraId="5441AA6A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39652" w14:textId="70A353B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22DA" w14:textId="57536DD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[0.973; 1.587]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18CE6" w14:textId="1F36B44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9C64043" w14:textId="44DC37F7" w:rsidTr="006A6F8C">
        <w:trPr>
          <w:trHeight w:val="20"/>
        </w:trPr>
        <w:tc>
          <w:tcPr>
            <w:tcW w:w="0" w:type="auto"/>
            <w:vAlign w:val="center"/>
          </w:tcPr>
          <w:p w14:paraId="4D6E4E38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BA2DF" w14:textId="468601B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B0698" w14:textId="714E5C86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[1.015; 2.738]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38D82" w14:textId="15E2125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791D7D74" w14:textId="1239C315" w:rsidTr="006A6F8C">
        <w:trPr>
          <w:trHeight w:val="20"/>
        </w:trPr>
        <w:tc>
          <w:tcPr>
            <w:tcW w:w="0" w:type="auto"/>
            <w:vAlign w:val="center"/>
          </w:tcPr>
          <w:p w14:paraId="559C1664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3EDA4" w14:textId="4F4A81B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AD350" w14:textId="732E85B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[0.642; 1.848]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BA200" w14:textId="763D0655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1B709AC1" w14:textId="3F17026A" w:rsidTr="006A6F8C">
        <w:trPr>
          <w:trHeight w:val="20"/>
        </w:trPr>
        <w:tc>
          <w:tcPr>
            <w:tcW w:w="0" w:type="auto"/>
            <w:vAlign w:val="center"/>
          </w:tcPr>
          <w:p w14:paraId="7B62BC21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84670" w14:textId="0CCF2DF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ED56E" w14:textId="4D29A8F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[0.395; 1.891]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B85EA" w14:textId="52886CC8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7086A3EC" w14:textId="3D3C17A6" w:rsidTr="006A6F8C">
        <w:trPr>
          <w:trHeight w:val="20"/>
        </w:trPr>
        <w:tc>
          <w:tcPr>
            <w:tcW w:w="0" w:type="auto"/>
            <w:vAlign w:val="center"/>
          </w:tcPr>
          <w:p w14:paraId="49EDA67E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1B72" w14:textId="7F8BECDD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44BE6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A07D5" w14:textId="5B38AA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22EAE" w:rsidRPr="001920FF" w14:paraId="6D6BA624" w14:textId="2BEDB9B8" w:rsidTr="006A6F8C">
        <w:trPr>
          <w:trHeight w:val="20"/>
        </w:trPr>
        <w:tc>
          <w:tcPr>
            <w:tcW w:w="0" w:type="auto"/>
            <w:vAlign w:val="center"/>
          </w:tcPr>
          <w:p w14:paraId="784B8CB1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15B2A" w14:textId="4E14B26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BBF98" w14:textId="625CAF20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[0.736; 1.468]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E4B30" w14:textId="1379A49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6EDDAC6" w14:textId="7B483437" w:rsidTr="006A6F8C">
        <w:trPr>
          <w:trHeight w:val="20"/>
        </w:trPr>
        <w:tc>
          <w:tcPr>
            <w:tcW w:w="0" w:type="auto"/>
            <w:vAlign w:val="center"/>
          </w:tcPr>
          <w:p w14:paraId="55D1960F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69557" w14:textId="4AA18083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678B5" w14:textId="1B00ED9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[0.422; 1.799]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D0495" w14:textId="532EC15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1910338" w14:textId="7C459726" w:rsidTr="006A6F8C">
        <w:trPr>
          <w:trHeight w:val="20"/>
        </w:trPr>
        <w:tc>
          <w:tcPr>
            <w:tcW w:w="0" w:type="auto"/>
            <w:vAlign w:val="center"/>
          </w:tcPr>
          <w:p w14:paraId="2DEEB885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990F2" w14:textId="5A340A2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E1B5C" w14:textId="1D48451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[0.344; 2.787]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3E497" w14:textId="25E7BAC8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3DE6E83" w14:textId="5387B5B7" w:rsidTr="006A6F8C">
        <w:trPr>
          <w:trHeight w:val="20"/>
        </w:trPr>
        <w:tc>
          <w:tcPr>
            <w:tcW w:w="0" w:type="auto"/>
            <w:vAlign w:val="center"/>
          </w:tcPr>
          <w:p w14:paraId="73355F72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B8C07" w14:textId="393D428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FD1EA" w14:textId="23C4A6FB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[0.083; 5.712]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C0514" w14:textId="00C22DAC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1F52C60D" w14:textId="47B39F46" w:rsidTr="006A6F8C">
        <w:trPr>
          <w:trHeight w:val="20"/>
        </w:trPr>
        <w:tc>
          <w:tcPr>
            <w:tcW w:w="0" w:type="auto"/>
            <w:vAlign w:val="center"/>
          </w:tcPr>
          <w:p w14:paraId="474273FA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163C" w14:textId="154F67E5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BFC41" w14:textId="27E2940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[1.847; 2.461]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5CD00" w14:textId="29C60A04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128.6</w:t>
            </w:r>
          </w:p>
        </w:tc>
      </w:tr>
      <w:tr w:rsidR="00722EAE" w:rsidRPr="001920FF" w14:paraId="20542F8E" w14:textId="756D5DA3" w:rsidTr="006A6F8C">
        <w:trPr>
          <w:trHeight w:val="20"/>
        </w:trPr>
        <w:tc>
          <w:tcPr>
            <w:tcW w:w="0" w:type="auto"/>
            <w:vAlign w:val="center"/>
          </w:tcPr>
          <w:p w14:paraId="4584A2A9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Positive SN status * 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1013E" w14:textId="62D9135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4E5A3" w14:textId="6B5A668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[0.575; 0.891]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51E92" w14:textId="62782326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8.9</w:t>
            </w:r>
          </w:p>
        </w:tc>
      </w:tr>
      <w:tr w:rsidR="00722EAE" w:rsidRPr="001920FF" w14:paraId="361FD8CA" w14:textId="585F24B8" w:rsidTr="006A6F8C">
        <w:trPr>
          <w:trHeight w:val="20"/>
        </w:trPr>
        <w:tc>
          <w:tcPr>
            <w:tcW w:w="0" w:type="auto"/>
            <w:vAlign w:val="center"/>
          </w:tcPr>
          <w:p w14:paraId="58B118A0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9B40" w14:textId="509A6685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614FB" w14:textId="32B53F68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[0.957; 1.803]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15ABB" w14:textId="4999FF6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6.1</w:t>
            </w:r>
          </w:p>
        </w:tc>
      </w:tr>
      <w:tr w:rsidR="00722EAE" w:rsidRPr="001920FF" w14:paraId="7038254D" w14:textId="771F747B" w:rsidTr="006A6F8C">
        <w:trPr>
          <w:trHeight w:val="20"/>
        </w:trPr>
        <w:tc>
          <w:tcPr>
            <w:tcW w:w="0" w:type="auto"/>
            <w:vAlign w:val="center"/>
          </w:tcPr>
          <w:p w14:paraId="7ECC939F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Positive SN status * 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83D97" w14:textId="73B8B55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D6BA7" w14:textId="1EB6903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[0.664; 1.590]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CFD05" w14:textId="475117C6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22EAE" w:rsidRPr="001920FF" w14:paraId="09EA068A" w14:textId="6CBC9AC7" w:rsidTr="006A6F8C">
        <w:trPr>
          <w:trHeight w:val="20"/>
        </w:trPr>
        <w:tc>
          <w:tcPr>
            <w:tcW w:w="0" w:type="auto"/>
            <w:vAlign w:val="center"/>
          </w:tcPr>
          <w:p w14:paraId="34FBE5AC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6C423" w14:textId="50A7443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3E6D8" w14:textId="3229954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[0.919; 1.029]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A9E9" w14:textId="0E3022A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722EAE" w:rsidRPr="001920FF" w14:paraId="051F28DD" w14:textId="56AA0471" w:rsidTr="006A6F8C">
        <w:trPr>
          <w:trHeight w:val="20"/>
        </w:trPr>
        <w:tc>
          <w:tcPr>
            <w:tcW w:w="0" w:type="auto"/>
            <w:vAlign w:val="center"/>
          </w:tcPr>
          <w:p w14:paraId="72098783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0B34F" w14:textId="019CC2A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57768" w14:textId="3311FF4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[0.817; 1.153]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C9645" w14:textId="7346219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722EAE" w:rsidRPr="001920FF" w14:paraId="173BEA82" w14:textId="6BE87698" w:rsidTr="006A6F8C">
        <w:trPr>
          <w:trHeight w:val="20"/>
        </w:trPr>
        <w:tc>
          <w:tcPr>
            <w:tcW w:w="0" w:type="auto"/>
            <w:vAlign w:val="center"/>
          </w:tcPr>
          <w:p w14:paraId="176F48D4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9BCBE" w14:textId="334EB8B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46DD9" w14:textId="2268DA1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[1.035; 1.385]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1D850" w14:textId="6DC99EA1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5.9</w:t>
            </w:r>
          </w:p>
        </w:tc>
      </w:tr>
      <w:tr w:rsidR="00722EAE" w:rsidRPr="001920FF" w14:paraId="340044D1" w14:textId="278B65F4" w:rsidTr="006A6F8C">
        <w:trPr>
          <w:trHeight w:val="20"/>
        </w:trPr>
        <w:tc>
          <w:tcPr>
            <w:tcW w:w="0" w:type="auto"/>
            <w:vAlign w:val="center"/>
          </w:tcPr>
          <w:p w14:paraId="70A031C0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7940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5D4B6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F7095" w14:textId="5D594CDC" w:rsidR="00722EAE" w:rsidRPr="001920FF" w:rsidRDefault="00722EAE" w:rsidP="00722EAE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2EAE" w:rsidRPr="001920FF" w14:paraId="78A30297" w14:textId="20BE4748" w:rsidTr="006A6F8C">
        <w:trPr>
          <w:trHeight w:val="20"/>
        </w:trPr>
        <w:tc>
          <w:tcPr>
            <w:tcW w:w="0" w:type="auto"/>
            <w:vAlign w:val="center"/>
          </w:tcPr>
          <w:p w14:paraId="095CE46A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Subcap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36BDB" w14:textId="654674DD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EAF87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87CC0" w14:textId="61E0056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6.1</w:t>
            </w:r>
          </w:p>
        </w:tc>
      </w:tr>
      <w:tr w:rsidR="00722EAE" w:rsidRPr="001920FF" w14:paraId="32E8A46D" w14:textId="1CFFE77E" w:rsidTr="006A6F8C">
        <w:trPr>
          <w:trHeight w:val="20"/>
        </w:trPr>
        <w:tc>
          <w:tcPr>
            <w:tcW w:w="0" w:type="auto"/>
            <w:vAlign w:val="center"/>
          </w:tcPr>
          <w:p w14:paraId="20A741BC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18BE8" w14:textId="346E2E4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E6C5D" w14:textId="70FF55D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[0.998; 2.096]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4BE05" w14:textId="5BA886F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49F4A042" w14:textId="34AE602F" w:rsidTr="006A6F8C">
        <w:trPr>
          <w:trHeight w:val="20"/>
        </w:trPr>
        <w:tc>
          <w:tcPr>
            <w:tcW w:w="0" w:type="auto"/>
            <w:vAlign w:val="center"/>
          </w:tcPr>
          <w:p w14:paraId="21F8C6E3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2AB69" w14:textId="374CB6B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47771" w14:textId="5C7802F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[0.693; 1.784]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5C7CD" w14:textId="596B728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64BB860B" w14:textId="1FE86CB9" w:rsidTr="006A6F8C">
        <w:trPr>
          <w:trHeight w:val="20"/>
        </w:trPr>
        <w:tc>
          <w:tcPr>
            <w:tcW w:w="0" w:type="auto"/>
            <w:vAlign w:val="center"/>
          </w:tcPr>
          <w:p w14:paraId="48B4E921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07911" w14:textId="43A291C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9CDF4" w14:textId="1AEE5702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[0.609; 1.673]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3CBFC" w14:textId="76694679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26835784" w14:textId="363603C9" w:rsidTr="006A6F8C">
        <w:trPr>
          <w:trHeight w:val="20"/>
        </w:trPr>
        <w:tc>
          <w:tcPr>
            <w:tcW w:w="0" w:type="auto"/>
            <w:vAlign w:val="center"/>
          </w:tcPr>
          <w:p w14:paraId="0912425F" w14:textId="77777777" w:rsidR="00722EAE" w:rsidRPr="001920FF" w:rsidRDefault="00722EAE" w:rsidP="00722EA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8D8FB" w14:textId="61FFA1F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8D37B" w14:textId="5618129F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[0.665; 2.145]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F7C3E" w14:textId="3717FDE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920FF" w14:paraId="5C3A1C8F" w14:textId="77777777" w:rsidTr="006A6F8C">
        <w:trPr>
          <w:trHeight w:val="20"/>
        </w:trPr>
        <w:tc>
          <w:tcPr>
            <w:tcW w:w="0" w:type="auto"/>
            <w:vAlign w:val="center"/>
          </w:tcPr>
          <w:p w14:paraId="0DE0DFA0" w14:textId="308AF55F" w:rsidR="00722EAE" w:rsidRPr="00A41053" w:rsidRDefault="00722EAE" w:rsidP="00722EAE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41053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FA9F0" w14:textId="495335A3" w:rsidR="00722EAE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-1.41</w:t>
            </w:r>
            <w:r w:rsidR="006E046E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70121" w14:textId="34692B39" w:rsidR="00722EAE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[-1.488; -1.340]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31785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722EAE" w:rsidRPr="001920FF" w14:paraId="1A977D85" w14:textId="77777777" w:rsidTr="006A6F8C">
        <w:trPr>
          <w:trHeight w:val="20"/>
        </w:trPr>
        <w:tc>
          <w:tcPr>
            <w:tcW w:w="0" w:type="auto"/>
            <w:vAlign w:val="center"/>
          </w:tcPr>
          <w:p w14:paraId="545095EC" w14:textId="0070F2EE" w:rsidR="00722EAE" w:rsidRPr="00A41053" w:rsidRDefault="00722EAE" w:rsidP="00722EAE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41053">
              <w:rPr>
                <w:rFonts w:ascii="Arial" w:hAnsi="Arial" w:cs="Arial"/>
                <w:i/>
                <w:sz w:val="22"/>
                <w:szCs w:val="22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469F5" w14:textId="41ABFBC1" w:rsidR="00722EAE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1B313" w14:textId="7DE5F0FA" w:rsidR="00722EAE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[0.926; 1.073]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F95EC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722EAE" w:rsidRPr="001920FF" w14:paraId="7CAF76E8" w14:textId="05B83970" w:rsidTr="00722EAE">
        <w:trPr>
          <w:trHeight w:val="20"/>
        </w:trPr>
        <w:tc>
          <w:tcPr>
            <w:tcW w:w="0" w:type="auto"/>
            <w:vAlign w:val="center"/>
          </w:tcPr>
          <w:p w14:paraId="52758DAD" w14:textId="564CE4E3" w:rsidR="00722EAE" w:rsidRPr="001920FF" w:rsidRDefault="008C532F" w:rsidP="008C532F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2C908E8" w14:textId="26B21853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6764B3" w14:textId="761C291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[0.750; 0.781]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5401DE" w14:textId="62DB0AAE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722EAE" w:rsidRPr="00116597" w14:paraId="1ED7276B" w14:textId="77777777" w:rsidTr="00722EAE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599A6B" w14:textId="11818F68" w:rsidR="00722EAE" w:rsidRPr="001920FF" w:rsidRDefault="008C532F" w:rsidP="008C532F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 recalibrated MSS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5A6ED" w14:textId="0FB3938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1CACE" w14:textId="7DB18B8A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[0.771; 0.811]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AE3293" w14:textId="77777777" w:rsidR="00722EAE" w:rsidRPr="001920FF" w:rsidRDefault="00722EAE" w:rsidP="00722EAE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5E1F14CC" w14:textId="5E3A97B4" w:rsidR="002F6EC7" w:rsidRPr="001920FF" w:rsidRDefault="004F1CBF" w:rsidP="008950EC">
      <w:pPr>
        <w:spacing w:after="0" w:line="240" w:lineRule="auto"/>
        <w:rPr>
          <w:rFonts w:ascii="Arial" w:hAnsi="Arial" w:cs="Arial"/>
          <w:lang w:val="en-GB"/>
        </w:rPr>
      </w:pPr>
      <w:r w:rsidRPr="004F1CBF">
        <w:rPr>
          <w:rFonts w:ascii="Arial" w:hAnsi="Arial" w:cs="Arial"/>
          <w:lang w:val="en-US"/>
        </w:rPr>
        <w:t>C-</w:t>
      </w:r>
      <w:r w:rsidR="005A7D8D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ndex is corrected for optimism. </w:t>
      </w:r>
      <w:r w:rsidR="0022111A" w:rsidRPr="001920FF">
        <w:rPr>
          <w:rFonts w:ascii="Arial" w:hAnsi="Arial" w:cs="Arial"/>
          <w:lang w:val="en-GB"/>
        </w:rPr>
        <w:t xml:space="preserve">Abbreviations: </w:t>
      </w:r>
      <w:r w:rsidR="008F0A52" w:rsidRPr="001920FF">
        <w:rPr>
          <w:rFonts w:ascii="Arial" w:hAnsi="Arial" w:cs="Arial"/>
          <w:lang w:val="en-GB"/>
        </w:rPr>
        <w:t>HR, hazard ratio; CI,</w:t>
      </w:r>
      <w:r w:rsidR="006C2F0E" w:rsidRPr="001920FF">
        <w:rPr>
          <w:rFonts w:ascii="Arial" w:hAnsi="Arial" w:cs="Arial"/>
          <w:lang w:val="en-GB"/>
        </w:rPr>
        <w:t xml:space="preserve"> </w:t>
      </w:r>
      <w:r w:rsidR="00E35A9B" w:rsidRPr="001920FF">
        <w:rPr>
          <w:rFonts w:ascii="Arial" w:hAnsi="Arial" w:cs="Arial"/>
          <w:lang w:val="en-GB"/>
        </w:rPr>
        <w:t xml:space="preserve">95 percent </w:t>
      </w:r>
      <w:r w:rsidR="0022111A" w:rsidRPr="001920FF">
        <w:rPr>
          <w:rFonts w:ascii="Arial" w:hAnsi="Arial" w:cs="Arial"/>
          <w:lang w:val="en-GB"/>
        </w:rPr>
        <w:t>c</w:t>
      </w:r>
      <w:r w:rsidR="008F0A52" w:rsidRPr="001920FF">
        <w:rPr>
          <w:rFonts w:ascii="Arial" w:hAnsi="Arial" w:cs="Arial"/>
          <w:lang w:val="en-GB"/>
        </w:rPr>
        <w:t xml:space="preserve">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8F0A52" w:rsidRPr="001920FF">
        <w:rPr>
          <w:rFonts w:ascii="Arial" w:eastAsiaTheme="minorEastAsia" w:hAnsi="Arial" w:cs="Arial"/>
          <w:lang w:val="en-GB"/>
        </w:rPr>
        <w:t xml:space="preserve">, </w:t>
      </w:r>
      <w:r w:rsidR="007D46EF" w:rsidRPr="001920FF">
        <w:rPr>
          <w:rFonts w:ascii="Arial" w:hAnsi="Arial" w:cs="Arial"/>
          <w:lang w:val="en-GB"/>
        </w:rPr>
        <w:t xml:space="preserve">chi-square </w:t>
      </w:r>
      <w:r w:rsidR="00224B8B" w:rsidRPr="001920FF">
        <w:rPr>
          <w:rFonts w:ascii="Arial" w:hAnsi="Arial" w:cs="Arial"/>
          <w:lang w:val="en-GB"/>
        </w:rPr>
        <w:t xml:space="preserve">form </w:t>
      </w:r>
      <w:r w:rsidR="007D46EF" w:rsidRPr="001920FF">
        <w:rPr>
          <w:rFonts w:ascii="Arial" w:hAnsi="Arial" w:cs="Arial"/>
          <w:lang w:val="en-GB"/>
        </w:rPr>
        <w:t>anova</w:t>
      </w:r>
      <w:r w:rsidR="00224B8B" w:rsidRPr="001920FF">
        <w:rPr>
          <w:rFonts w:ascii="Arial" w:hAnsi="Arial" w:cs="Arial"/>
          <w:lang w:val="en-GB"/>
        </w:rPr>
        <w:t xml:space="preserve"> test</w:t>
      </w:r>
      <w:r w:rsidR="008F0A52" w:rsidRPr="001920FF">
        <w:rPr>
          <w:rFonts w:ascii="Arial" w:hAnsi="Arial" w:cs="Arial"/>
          <w:lang w:val="en-GB"/>
        </w:rPr>
        <w:t>; SN, sentinel  node, SSM, superficial spreading melanoma; NM, nodular melanoma; ALM, acral lentiginous melanoma; LMM, lentigo maligna melanoma.</w:t>
      </w:r>
    </w:p>
    <w:p w14:paraId="39C0A116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52AB553E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2DF09532" w14:textId="0BBDA3C7" w:rsidR="005509E4" w:rsidRPr="001920FF" w:rsidRDefault="005509E4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B341BE" w:rsidRPr="001920FF">
        <w:rPr>
          <w:rFonts w:ascii="Arial" w:hAnsi="Arial" w:cs="Arial"/>
          <w:b/>
          <w:sz w:val="22"/>
          <w:szCs w:val="22"/>
          <w:lang w:val="en-GB"/>
        </w:rPr>
        <w:t>final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 model predicting 5-year recurrence</w:t>
      </w:r>
      <w:r w:rsidRPr="001920FF">
        <w:rPr>
          <w:rFonts w:ascii="Arial" w:hAnsi="Arial" w:cs="Arial"/>
          <w:sz w:val="22"/>
          <w:szCs w:val="22"/>
          <w:lang w:val="en-GB"/>
        </w:rPr>
        <w:t>. This Table displays the hazard ratios together with the 95 percent confidence intervals of the full Cox proportional hazards model predicting 5-year recurrence</w:t>
      </w:r>
      <w:r w:rsidR="009C4FF8" w:rsidRPr="001920FF">
        <w:rPr>
          <w:rFonts w:ascii="Arial" w:hAnsi="Arial" w:cs="Arial"/>
          <w:sz w:val="22"/>
          <w:szCs w:val="22"/>
          <w:lang w:val="en-GB"/>
        </w:rPr>
        <w:t xml:space="preserve">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77"/>
        <w:gridCol w:w="840"/>
        <w:gridCol w:w="1709"/>
        <w:gridCol w:w="767"/>
      </w:tblGrid>
      <w:tr w:rsidR="005509E4" w:rsidRPr="001920FF" w14:paraId="1464CCDC" w14:textId="77777777" w:rsidTr="00D1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1986E98" w14:textId="77777777" w:rsidR="005509E4" w:rsidRPr="001920FF" w:rsidRDefault="005509E4" w:rsidP="008950EC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4FD75F03" w14:textId="77777777" w:rsidR="005509E4" w:rsidRPr="001920FF" w:rsidRDefault="005509E4" w:rsidP="008950EC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  <w:t>Full model</w:t>
            </w:r>
          </w:p>
        </w:tc>
      </w:tr>
      <w:tr w:rsidR="005509E4" w:rsidRPr="001920FF" w14:paraId="552DA686" w14:textId="77777777" w:rsidTr="00D17A7E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13DFE5" w14:textId="77777777" w:rsidR="005509E4" w:rsidRPr="001920FF" w:rsidRDefault="005509E4" w:rsidP="008950EC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815B6F" w14:textId="77777777" w:rsidR="005509E4" w:rsidRPr="001920FF" w:rsidRDefault="005509E4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9DAC48" w14:textId="77777777" w:rsidR="005509E4" w:rsidRPr="001920FF" w:rsidRDefault="005509E4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E722C6" w14:textId="77777777" w:rsidR="005509E4" w:rsidRPr="001920FF" w:rsidRDefault="00992A1F" w:rsidP="008950EC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E35F39" w:rsidRPr="001920FF" w14:paraId="74DF1DDC" w14:textId="77777777" w:rsidTr="00D17A7E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5A3D0B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4AB15" w14:textId="67CCCEA8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42789" w14:textId="06A74C0B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[2.776; 4.837]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D839E" w14:textId="00CE36F6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132.8</w:t>
            </w:r>
          </w:p>
        </w:tc>
      </w:tr>
      <w:tr w:rsidR="00E35F39" w:rsidRPr="001920FF" w14:paraId="7A8A6884" w14:textId="77777777" w:rsidTr="00D17A7E">
        <w:trPr>
          <w:trHeight w:val="20"/>
        </w:trPr>
        <w:tc>
          <w:tcPr>
            <w:tcW w:w="0" w:type="auto"/>
            <w:vAlign w:val="center"/>
          </w:tcPr>
          <w:p w14:paraId="174D48F3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45498" w14:textId="00E1EB52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DF52D" w14:textId="773682DC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[1.123; 1.773]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3B4C2" w14:textId="215B1E65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8.7</w:t>
            </w:r>
          </w:p>
        </w:tc>
      </w:tr>
      <w:tr w:rsidR="00E35F39" w:rsidRPr="001920FF" w14:paraId="573F94BF" w14:textId="77777777" w:rsidTr="00D17A7E">
        <w:trPr>
          <w:trHeight w:val="20"/>
        </w:trPr>
        <w:tc>
          <w:tcPr>
            <w:tcW w:w="0" w:type="auto"/>
            <w:vAlign w:val="center"/>
          </w:tcPr>
          <w:p w14:paraId="1C7DD94A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59E03" w14:textId="6F50E786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BA06C" w14:textId="55951CF4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[1.415; 1.899]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2613" w14:textId="7F11CCE5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43.3</w:t>
            </w:r>
          </w:p>
        </w:tc>
      </w:tr>
      <w:tr w:rsidR="00E35F39" w:rsidRPr="001920FF" w14:paraId="0BBA4D50" w14:textId="77777777" w:rsidTr="00D17A7E">
        <w:trPr>
          <w:trHeight w:val="20"/>
        </w:trPr>
        <w:tc>
          <w:tcPr>
            <w:tcW w:w="0" w:type="auto"/>
            <w:vAlign w:val="center"/>
          </w:tcPr>
          <w:p w14:paraId="7211339D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5F3DE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9396E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D0A20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35F39" w:rsidRPr="001920FF" w14:paraId="5E55E4E0" w14:textId="77777777" w:rsidTr="00D17A7E">
        <w:trPr>
          <w:trHeight w:val="20"/>
        </w:trPr>
        <w:tc>
          <w:tcPr>
            <w:tcW w:w="0" w:type="auto"/>
            <w:vAlign w:val="center"/>
          </w:tcPr>
          <w:p w14:paraId="0534A7D2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6C7C7" w14:textId="1AF38F61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B08BE" w14:textId="2B24E13F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8B26A1" w14:textId="3904AB1E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21.8</w:t>
            </w:r>
          </w:p>
        </w:tc>
      </w:tr>
      <w:tr w:rsidR="00E35F39" w:rsidRPr="001920FF" w14:paraId="6F308DFE" w14:textId="77777777" w:rsidTr="00D17A7E">
        <w:trPr>
          <w:trHeight w:val="20"/>
        </w:trPr>
        <w:tc>
          <w:tcPr>
            <w:tcW w:w="0" w:type="auto"/>
            <w:vAlign w:val="center"/>
          </w:tcPr>
          <w:p w14:paraId="203A3EEB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C732B" w14:textId="4BA6AAEA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B227F" w14:textId="60C5BCF6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[1.015; 1.693]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72EF1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35F39" w:rsidRPr="001920FF" w14:paraId="4EA6B8FC" w14:textId="77777777" w:rsidTr="00D17A7E">
        <w:trPr>
          <w:trHeight w:val="20"/>
        </w:trPr>
        <w:tc>
          <w:tcPr>
            <w:tcW w:w="0" w:type="auto"/>
            <w:vAlign w:val="center"/>
          </w:tcPr>
          <w:p w14:paraId="34C43D30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C3446" w14:textId="1A4383F1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E5977" w14:textId="72B5F61A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[1.159; 1.889]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B039F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35F39" w:rsidRPr="001920FF" w14:paraId="676F6101" w14:textId="77777777" w:rsidTr="00D17A7E">
        <w:trPr>
          <w:trHeight w:val="20"/>
        </w:trPr>
        <w:tc>
          <w:tcPr>
            <w:tcW w:w="0" w:type="auto"/>
            <w:vAlign w:val="center"/>
          </w:tcPr>
          <w:p w14:paraId="6D138DA9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E7EBD" w14:textId="63EB473D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0D354" w14:textId="59B80A92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[1.476; 2.729]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81FF9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35F39" w:rsidRPr="001920FF" w14:paraId="47E59128" w14:textId="77777777" w:rsidTr="00D17A7E">
        <w:trPr>
          <w:trHeight w:val="20"/>
        </w:trPr>
        <w:tc>
          <w:tcPr>
            <w:tcW w:w="0" w:type="auto"/>
            <w:vAlign w:val="center"/>
          </w:tcPr>
          <w:p w14:paraId="5C228500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53F4C" w14:textId="6757FDBE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A0878" w14:textId="7A212919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[2.011; 2.542]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3D6D5" w14:textId="61E10155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205.7</w:t>
            </w:r>
          </w:p>
        </w:tc>
      </w:tr>
      <w:tr w:rsidR="00E35F39" w:rsidRPr="001920FF" w14:paraId="7B902C71" w14:textId="77777777" w:rsidTr="00D17A7E">
        <w:trPr>
          <w:trHeight w:val="20"/>
        </w:trPr>
        <w:tc>
          <w:tcPr>
            <w:tcW w:w="0" w:type="auto"/>
            <w:vAlign w:val="center"/>
          </w:tcPr>
          <w:p w14:paraId="4CFE74F6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</w:t>
            </w:r>
            <w:commentRangeStart w:id="6"/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Breslow</w:t>
            </w:r>
            <w:commentRangeEnd w:id="6"/>
            <w:r w:rsidR="00AF610B">
              <w:rPr>
                <w:rStyle w:val="CommentReference"/>
                <w:lang w:val="nl-NL" w:eastAsia="en-US"/>
              </w:rPr>
              <w:commentReference w:id="6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9DB81" w14:textId="78E4AB92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6D169" w14:textId="73CF2046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[0.557; 0.814]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C720D" w14:textId="27422430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16.7</w:t>
            </w:r>
          </w:p>
        </w:tc>
      </w:tr>
      <w:tr w:rsidR="00E35F39" w:rsidRPr="001920FF" w14:paraId="2F42DC86" w14:textId="77777777" w:rsidTr="00D17A7E">
        <w:trPr>
          <w:trHeight w:val="20"/>
        </w:trPr>
        <w:tc>
          <w:tcPr>
            <w:tcW w:w="0" w:type="auto"/>
            <w:vAlign w:val="center"/>
          </w:tcPr>
          <w:p w14:paraId="16305D5C" w14:textId="77777777" w:rsidR="00E35F39" w:rsidRPr="001920FF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A4140" w14:textId="6A9B6578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6223E" w14:textId="53A4496C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[1.132; 1.353]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C973E" w14:textId="34271A4B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22.1</w:t>
            </w:r>
          </w:p>
        </w:tc>
      </w:tr>
      <w:tr w:rsidR="00E35F39" w:rsidRPr="001920FF" w14:paraId="36633908" w14:textId="77777777" w:rsidTr="00D17A7E">
        <w:trPr>
          <w:trHeight w:val="20"/>
        </w:trPr>
        <w:tc>
          <w:tcPr>
            <w:tcW w:w="0" w:type="auto"/>
            <w:vAlign w:val="center"/>
          </w:tcPr>
          <w:p w14:paraId="55834E32" w14:textId="19C933AF" w:rsidR="00E35F39" w:rsidRPr="00E35F39" w:rsidRDefault="00E35F39" w:rsidP="00E35F39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commentRangeStart w:id="7"/>
            <w:r w:rsidRPr="00E35F39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Intercept</w:t>
            </w:r>
            <w:commentRangeEnd w:id="7"/>
            <w:r w:rsidR="00AF610B">
              <w:rPr>
                <w:rStyle w:val="CommentReference"/>
                <w:lang w:val="nl-NL" w:eastAsia="en-US"/>
              </w:rPr>
              <w:commentReference w:id="7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BB3B3" w14:textId="5B28906D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9A435" w14:textId="3E3995FE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[-1.463; -1.316]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D585A" w14:textId="77777777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E35F39" w:rsidRPr="001920FF" w14:paraId="32C0CBCD" w14:textId="77777777" w:rsidTr="00D17A7E">
        <w:trPr>
          <w:trHeight w:val="20"/>
        </w:trPr>
        <w:tc>
          <w:tcPr>
            <w:tcW w:w="0" w:type="auto"/>
            <w:vAlign w:val="center"/>
          </w:tcPr>
          <w:p w14:paraId="79968DF8" w14:textId="6FBFF78A" w:rsidR="00E35F39" w:rsidRPr="00E35F39" w:rsidRDefault="00E35F39" w:rsidP="00E35F39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153B7" w14:textId="423BF66F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54742" w14:textId="1169CCE7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[0.925; 1.074]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B7628" w14:textId="77777777" w:rsidR="00E35F39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E35F39" w:rsidRPr="001920FF" w14:paraId="7395BA1B" w14:textId="77777777" w:rsidTr="00E35F39">
        <w:trPr>
          <w:trHeight w:val="20"/>
        </w:trPr>
        <w:tc>
          <w:tcPr>
            <w:tcW w:w="0" w:type="auto"/>
            <w:vAlign w:val="center"/>
          </w:tcPr>
          <w:p w14:paraId="50435DA8" w14:textId="066BEE66" w:rsidR="00E35F39" w:rsidRPr="001920FF" w:rsidRDefault="002E410A" w:rsidP="002E410A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6CE440" w14:textId="00A8A335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7D4C82" w14:textId="239168AE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[0.746; 0.777]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ECE83A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35F39" w:rsidRPr="00725247" w14:paraId="2457B2E6" w14:textId="77777777" w:rsidTr="00E35F39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C9A523" w14:textId="214170B1" w:rsidR="00E35F39" w:rsidRPr="001920FF" w:rsidRDefault="002E410A" w:rsidP="002E410A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 recalibrated MSS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D1123E" w14:textId="189C6739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B5CF42" w14:textId="40AB75A5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[0.768; 0.808]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DCDEAF" w14:textId="77777777" w:rsidR="00E35F39" w:rsidRPr="001920FF" w:rsidRDefault="00E35F39" w:rsidP="00E35F39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14:paraId="5211911F" w14:textId="2C947F43" w:rsidR="005509E4" w:rsidRPr="001920FF" w:rsidRDefault="002E410A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is corrected for optimism. </w:t>
      </w:r>
      <w:r w:rsidR="005509E4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5509E4" w:rsidRPr="001920FF">
        <w:rPr>
          <w:rFonts w:ascii="Arial" w:eastAsiaTheme="minorEastAsia" w:hAnsi="Arial" w:cs="Arial"/>
          <w:lang w:val="en-GB"/>
        </w:rPr>
        <w:t xml:space="preserve">, </w:t>
      </w:r>
      <w:r w:rsidR="005509E4" w:rsidRPr="001920FF">
        <w:rPr>
          <w:rFonts w:ascii="Arial" w:hAnsi="Arial" w:cs="Arial"/>
          <w:lang w:val="en-GB"/>
        </w:rPr>
        <w:t>chi-square form anova test; SN, sentinel  node, SSM, superficial spreading melanoma; NM, nodular melanoma; ALM, acral lentiginous melanoma; LMM, lentigo maligna melanoma.</w:t>
      </w:r>
    </w:p>
    <w:p w14:paraId="5AD5B2F8" w14:textId="77777777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7E31C40D" w14:textId="77777777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Figure 1. Risk distribution and nomogram</w:t>
      </w:r>
      <w:r>
        <w:rPr>
          <w:rFonts w:ascii="Arial" w:hAnsi="Arial" w:cs="Arial"/>
          <w:lang w:val="en-GB"/>
        </w:rPr>
        <w:t>.</w:t>
      </w:r>
    </w:p>
    <w:p w14:paraId="0432B6EA" w14:textId="442964D4" w:rsidR="008E394F" w:rsidRDefault="00324158" w:rsidP="008950EC">
      <w:pPr>
        <w:spacing w:after="0" w:line="240" w:lineRule="auto"/>
        <w:rPr>
          <w:rFonts w:ascii="Arial" w:hAnsi="Arial" w:cs="Arial"/>
          <w:lang w:val="en-GB"/>
        </w:rPr>
      </w:pPr>
      <w:r w:rsidRPr="00324158">
        <w:rPr>
          <w:rFonts w:ascii="Arial" w:hAnsi="Arial" w:cs="Arial"/>
          <w:noProof/>
          <w:lang w:eastAsia="nl-NL"/>
        </w:rPr>
        <w:drawing>
          <wp:inline distT="0" distB="0" distL="0" distR="0" wp14:anchorId="2BBFCDF3" wp14:editId="3E3E1198">
            <wp:extent cx="5089984" cy="4676775"/>
            <wp:effectExtent l="0" t="0" r="0" b="0"/>
            <wp:docPr id="4" name="Picture 4" descr="Z:\Project Melanoom\Results\Nom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:\Project Melanoom\Results\Nom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03" cy="46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4043" w14:textId="7C2C9139" w:rsidR="0094449B" w:rsidRPr="001920FF" w:rsidRDefault="00425356" w:rsidP="008950EC">
      <w:pPr>
        <w:spacing w:after="0" w:line="240" w:lineRule="auto"/>
        <w:rPr>
          <w:rFonts w:ascii="Arial" w:hAnsi="Arial" w:cs="Arial"/>
          <w:lang w:val="en-GB"/>
        </w:rPr>
      </w:pPr>
      <w:commentRangeStart w:id="8"/>
      <w:r w:rsidRPr="00425356">
        <w:rPr>
          <w:rFonts w:ascii="Arial" w:hAnsi="Arial" w:cs="Arial"/>
          <w:noProof/>
          <w:lang w:eastAsia="nl-NL"/>
        </w:rPr>
        <w:drawing>
          <wp:inline distT="0" distB="0" distL="0" distR="0" wp14:anchorId="474E440B" wp14:editId="4DA2AEB2">
            <wp:extent cx="4010025" cy="4010025"/>
            <wp:effectExtent l="0" t="0" r="9525" b="9525"/>
            <wp:docPr id="5" name="Picture 5" descr="Z:\Project Melanoom\Results\Risk.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:\Project Melanoom\Results\Risk.distribu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50D0">
        <w:rPr>
          <w:rStyle w:val="CommentReference"/>
        </w:rPr>
        <w:commentReference w:id="8"/>
      </w:r>
      <w:r w:rsidR="0094449B" w:rsidRPr="001920FF">
        <w:rPr>
          <w:rFonts w:ascii="Arial" w:hAnsi="Arial" w:cs="Arial"/>
          <w:lang w:val="en-GB"/>
        </w:rPr>
        <w:br w:type="page"/>
      </w:r>
    </w:p>
    <w:p w14:paraId="75740020" w14:textId="7E7761CA" w:rsidR="0094449B" w:rsidRPr="001920FF" w:rsidRDefault="0094449B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lastRenderedPageBreak/>
        <w:t>Figure 1.</w:t>
      </w:r>
      <w:r w:rsidR="000A6C4A" w:rsidRPr="001920FF">
        <w:rPr>
          <w:rFonts w:ascii="Arial" w:hAnsi="Arial" w:cs="Arial"/>
          <w:b/>
          <w:lang w:val="en-GB"/>
        </w:rPr>
        <w:t xml:space="preserve"> Calibration curves for final model predicting recurrence and melanoma specific mortality for each centre for patients with positive or negative sentinel nodes.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310"/>
        <w:gridCol w:w="4310"/>
      </w:tblGrid>
      <w:tr w:rsidR="0044444F" w:rsidRPr="001920FF" w14:paraId="7D1E52A8" w14:textId="77777777" w:rsidTr="00417B41">
        <w:tc>
          <w:tcPr>
            <w:tcW w:w="284" w:type="dxa"/>
            <w:vAlign w:val="center"/>
          </w:tcPr>
          <w:p w14:paraId="48416719" w14:textId="77777777" w:rsidR="0044444F" w:rsidRPr="001920FF" w:rsidRDefault="004444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748" w:type="dxa"/>
            <w:vAlign w:val="center"/>
          </w:tcPr>
          <w:p w14:paraId="101D0F3D" w14:textId="54781C6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Recurrence</w:t>
            </w:r>
          </w:p>
        </w:tc>
        <w:tc>
          <w:tcPr>
            <w:tcW w:w="4748" w:type="dxa"/>
            <w:vAlign w:val="center"/>
          </w:tcPr>
          <w:p w14:paraId="45DE52E1" w14:textId="72D75B4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Melanoma specific mortality</w:t>
            </w:r>
          </w:p>
        </w:tc>
      </w:tr>
      <w:tr w:rsidR="0044444F" w:rsidRPr="001920FF" w14:paraId="72F7EBA7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0F55FDD5" w14:textId="3C4ABE6A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Both positive and negative</w:t>
            </w:r>
          </w:p>
        </w:tc>
        <w:tc>
          <w:tcPr>
            <w:tcW w:w="4748" w:type="dxa"/>
            <w:vAlign w:val="center"/>
          </w:tcPr>
          <w:p w14:paraId="70F77F29" w14:textId="675E20A1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2116A5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35pt;height:226.35pt">
                  <v:imagedata r:id="rId12" o:title="Rec"/>
                </v:shape>
              </w:pict>
            </w:r>
          </w:p>
        </w:tc>
        <w:tc>
          <w:tcPr>
            <w:tcW w:w="4748" w:type="dxa"/>
            <w:vAlign w:val="center"/>
          </w:tcPr>
          <w:p w14:paraId="61D63D3B" w14:textId="42A47910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3AC5358D">
                <v:shape id="_x0000_i1026" type="#_x0000_t75" style="width:226.35pt;height:226.35pt">
                  <v:imagedata r:id="rId13" o:title="MSS"/>
                </v:shape>
              </w:pict>
            </w:r>
          </w:p>
        </w:tc>
      </w:tr>
      <w:tr w:rsidR="0044444F" w:rsidRPr="001920FF" w14:paraId="0F8FAD3D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2C186319" w14:textId="1EA4047E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positive</w:t>
            </w:r>
          </w:p>
        </w:tc>
        <w:tc>
          <w:tcPr>
            <w:tcW w:w="4748" w:type="dxa"/>
            <w:vAlign w:val="center"/>
          </w:tcPr>
          <w:p w14:paraId="3E9E929E" w14:textId="6C033312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51CB297B">
                <v:shape id="_x0000_i1027" type="#_x0000_t75" style="width:226.35pt;height:226.35pt">
                  <v:imagedata r:id="rId14" o:title="Rec"/>
                </v:shape>
              </w:pict>
            </w:r>
          </w:p>
        </w:tc>
        <w:tc>
          <w:tcPr>
            <w:tcW w:w="4748" w:type="dxa"/>
            <w:vAlign w:val="center"/>
          </w:tcPr>
          <w:p w14:paraId="646B9DC0" w14:textId="0334DF7D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1E6E60F4">
                <v:shape id="_x0000_i1028" type="#_x0000_t75" style="width:226.35pt;height:226.35pt">
                  <v:imagedata r:id="rId15" o:title="MSS"/>
                </v:shape>
              </w:pict>
            </w:r>
          </w:p>
        </w:tc>
      </w:tr>
      <w:tr w:rsidR="0044444F" w:rsidRPr="001920FF" w14:paraId="42C5DBDA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15F5B283" w14:textId="3DDA1C98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negative</w:t>
            </w:r>
          </w:p>
        </w:tc>
        <w:tc>
          <w:tcPr>
            <w:tcW w:w="4748" w:type="dxa"/>
            <w:vAlign w:val="center"/>
          </w:tcPr>
          <w:p w14:paraId="0DCE0BA8" w14:textId="7A81B5E3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5D2BBDB9">
                <v:shape id="_x0000_i1029" type="#_x0000_t75" style="width:226.35pt;height:226.35pt">
                  <v:imagedata r:id="rId16" o:title="Rec"/>
                </v:shape>
              </w:pict>
            </w:r>
          </w:p>
        </w:tc>
        <w:tc>
          <w:tcPr>
            <w:tcW w:w="4748" w:type="dxa"/>
            <w:vAlign w:val="center"/>
          </w:tcPr>
          <w:p w14:paraId="34A1EB1F" w14:textId="252B9F78" w:rsidR="0044444F" w:rsidRPr="001920FF" w:rsidRDefault="00874CB6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15918B79">
                <v:shape id="_x0000_i1030" type="#_x0000_t75" style="width:226.35pt;height:226.35pt">
                  <v:imagedata r:id="rId17" o:title="MSS"/>
                </v:shape>
              </w:pict>
            </w:r>
          </w:p>
        </w:tc>
      </w:tr>
    </w:tbl>
    <w:p w14:paraId="4B2953CD" w14:textId="13FA143C" w:rsidR="002F6EC7" w:rsidRDefault="002F6EC7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7BE6FAD0" w14:textId="637419F2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SUPPLEMENT</w:t>
      </w:r>
    </w:p>
    <w:p w14:paraId="781436CC" w14:textId="3A8720CD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p w14:paraId="0964EC53" w14:textId="5C704005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2. Hazard ratios of </w:t>
      </w:r>
      <w:r w:rsidR="0041149C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full model predicting 5-year </w:t>
      </w:r>
      <w:r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r w:rsidR="00572F21">
        <w:rPr>
          <w:rFonts w:ascii="Arial" w:hAnsi="Arial" w:cs="Arial"/>
          <w:sz w:val="22"/>
          <w:szCs w:val="22"/>
          <w:lang w:val="en-GB"/>
        </w:rPr>
        <w:t>refitted</w:t>
      </w:r>
      <w:r w:rsidR="00C20F36">
        <w:rPr>
          <w:rFonts w:ascii="Arial" w:hAnsi="Arial" w:cs="Arial"/>
          <w:sz w:val="22"/>
          <w:szCs w:val="22"/>
          <w:lang w:val="en-GB"/>
        </w:rPr>
        <w:t xml:space="preserve"> 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full Cox proportional hazards model predicting 5-year </w:t>
      </w:r>
      <w:r w:rsidR="00664533">
        <w:rPr>
          <w:rFonts w:ascii="Arial" w:hAnsi="Arial" w:cs="Arial"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752"/>
        <w:gridCol w:w="840"/>
        <w:gridCol w:w="2575"/>
        <w:gridCol w:w="645"/>
      </w:tblGrid>
      <w:tr w:rsidR="00A042EF" w:rsidRPr="001920FF" w14:paraId="4C3B295D" w14:textId="77777777" w:rsidTr="0084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FCAD356" w14:textId="77777777" w:rsidR="00A042EF" w:rsidRPr="001920FF" w:rsidRDefault="00A042EF" w:rsidP="00847C5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231A8A5F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  <w:t>Full model</w:t>
            </w:r>
          </w:p>
        </w:tc>
      </w:tr>
      <w:tr w:rsidR="00A042EF" w:rsidRPr="001920FF" w14:paraId="04D8F30A" w14:textId="77777777" w:rsidTr="00847C5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AEC03C" w14:textId="77777777" w:rsidR="00A042EF" w:rsidRPr="001920FF" w:rsidRDefault="00A042EF" w:rsidP="00847C5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118369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EAFCCE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F14460" w14:textId="77777777" w:rsidR="00A042EF" w:rsidRPr="001920FF" w:rsidRDefault="00992A1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E91A71" w:rsidRPr="001920FF" w14:paraId="02BD4C87" w14:textId="77777777" w:rsidTr="00847C5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F08A25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07A2B" w14:textId="115B80B9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9D76" w14:textId="296C0DC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[0.030; 4.936]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4898A" w14:textId="410D2AD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35.9</w:t>
            </w:r>
          </w:p>
        </w:tc>
      </w:tr>
      <w:tr w:rsidR="00E91A71" w:rsidRPr="001920FF" w14:paraId="016F5E65" w14:textId="77777777" w:rsidTr="00847C55">
        <w:trPr>
          <w:trHeight w:val="20"/>
        </w:trPr>
        <w:tc>
          <w:tcPr>
            <w:tcW w:w="0" w:type="auto"/>
            <w:vAlign w:val="center"/>
          </w:tcPr>
          <w:p w14:paraId="332D7EE8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A5609" w14:textId="437863C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37A40" w14:textId="164CED8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[1.093; 1.813]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5C124" w14:textId="7369947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8.0</w:t>
            </w:r>
          </w:p>
        </w:tc>
      </w:tr>
      <w:tr w:rsidR="00E91A71" w:rsidRPr="001920FF" w14:paraId="1215BFB2" w14:textId="77777777" w:rsidTr="00847C55">
        <w:trPr>
          <w:trHeight w:val="20"/>
        </w:trPr>
        <w:tc>
          <w:tcPr>
            <w:tcW w:w="0" w:type="auto"/>
            <w:vAlign w:val="center"/>
          </w:tcPr>
          <w:p w14:paraId="2884F3C7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8DDC8" w14:textId="629F561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10163" w14:textId="27DD8E2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[0.560; 1.195]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EE5E0" w14:textId="1BF1015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</w:t>
            </w:r>
          </w:p>
        </w:tc>
      </w:tr>
      <w:tr w:rsidR="00E91A71" w:rsidRPr="001920FF" w14:paraId="118DFB2E" w14:textId="77777777" w:rsidTr="00847C55">
        <w:trPr>
          <w:trHeight w:val="20"/>
        </w:trPr>
        <w:tc>
          <w:tcPr>
            <w:tcW w:w="0" w:type="auto"/>
            <w:vAlign w:val="center"/>
          </w:tcPr>
          <w:p w14:paraId="6767CE87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6AFA18" w14:textId="0936EA9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093785" w14:textId="3480425E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[0.570; 1.265]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A3CA1F" w14:textId="18653D4C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5.9</w:t>
            </w:r>
          </w:p>
        </w:tc>
      </w:tr>
      <w:tr w:rsidR="00E91A71" w:rsidRPr="001920FF" w14:paraId="53B36584" w14:textId="77777777" w:rsidTr="00847C55">
        <w:trPr>
          <w:trHeight w:val="20"/>
        </w:trPr>
        <w:tc>
          <w:tcPr>
            <w:tcW w:w="0" w:type="auto"/>
            <w:vAlign w:val="center"/>
          </w:tcPr>
          <w:p w14:paraId="0EE9C71D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86E3D" w14:textId="6DCEE88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9F7AC" w14:textId="6FFE1AD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[1.101; 3.740]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9F4F56" w14:textId="725587A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5.1</w:t>
            </w:r>
          </w:p>
        </w:tc>
      </w:tr>
      <w:tr w:rsidR="00E91A71" w:rsidRPr="001920FF" w14:paraId="43BD4AA3" w14:textId="77777777" w:rsidTr="00847C55">
        <w:trPr>
          <w:trHeight w:val="20"/>
        </w:trPr>
        <w:tc>
          <w:tcPr>
            <w:tcW w:w="0" w:type="auto"/>
            <w:vAlign w:val="center"/>
          </w:tcPr>
          <w:p w14:paraId="244A598A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9BBC7" w14:textId="5E02C3B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5A76C" w14:textId="4483C68C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[1.560; 2.624]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4A3D1" w14:textId="49DEC69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37.2</w:t>
            </w:r>
          </w:p>
        </w:tc>
      </w:tr>
      <w:tr w:rsidR="00E91A71" w:rsidRPr="001920FF" w14:paraId="7CD02C95" w14:textId="77777777" w:rsidTr="00847C55">
        <w:trPr>
          <w:trHeight w:val="20"/>
        </w:trPr>
        <w:tc>
          <w:tcPr>
            <w:tcW w:w="0" w:type="auto"/>
            <w:vAlign w:val="center"/>
          </w:tcPr>
          <w:p w14:paraId="4FE53484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</w:t>
            </w: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Positive SN status * 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C9BF9" w14:textId="6A9AC4B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86824" w14:textId="37EBCE6E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[0.524; 1.143]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FE7E5" w14:textId="007E2B3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E91A71" w:rsidRPr="001920FF" w14:paraId="5F273573" w14:textId="77777777" w:rsidTr="00847C55">
        <w:trPr>
          <w:trHeight w:val="20"/>
        </w:trPr>
        <w:tc>
          <w:tcPr>
            <w:tcW w:w="0" w:type="auto"/>
            <w:vAlign w:val="center"/>
          </w:tcPr>
          <w:p w14:paraId="594B3BA6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C4252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916A9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7272F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91A71" w:rsidRPr="001920FF" w14:paraId="6BEF4C8B" w14:textId="77777777" w:rsidTr="00847C55">
        <w:trPr>
          <w:trHeight w:val="20"/>
        </w:trPr>
        <w:tc>
          <w:tcPr>
            <w:tcW w:w="0" w:type="auto"/>
            <w:vAlign w:val="center"/>
          </w:tcPr>
          <w:p w14:paraId="7E3A74E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A308D3" w14:textId="2F64FB1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650E8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AAE58" w14:textId="7631A4D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17.5</w:t>
            </w:r>
          </w:p>
        </w:tc>
      </w:tr>
      <w:tr w:rsidR="00E91A71" w:rsidRPr="001920FF" w14:paraId="7E5079BC" w14:textId="77777777" w:rsidTr="00847C55">
        <w:trPr>
          <w:trHeight w:val="20"/>
        </w:trPr>
        <w:tc>
          <w:tcPr>
            <w:tcW w:w="0" w:type="auto"/>
            <w:vAlign w:val="center"/>
          </w:tcPr>
          <w:p w14:paraId="565863E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CCAD1" w14:textId="77134A0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D751D" w14:textId="0637D5E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[0.683; 1.525]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82B46D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0ECA8C0" w14:textId="77777777" w:rsidTr="00847C55">
        <w:trPr>
          <w:trHeight w:val="20"/>
        </w:trPr>
        <w:tc>
          <w:tcPr>
            <w:tcW w:w="0" w:type="auto"/>
            <w:vAlign w:val="center"/>
          </w:tcPr>
          <w:p w14:paraId="705B0DB7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A1F63" w14:textId="0C99771C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30730" w14:textId="6B783F4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[1.162; 2.438]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77768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ADB056B" w14:textId="77777777" w:rsidTr="00847C55">
        <w:trPr>
          <w:trHeight w:val="20"/>
        </w:trPr>
        <w:tc>
          <w:tcPr>
            <w:tcW w:w="0" w:type="auto"/>
            <w:vAlign w:val="center"/>
          </w:tcPr>
          <w:p w14:paraId="62128AAA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E8F72" w14:textId="353729E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1F3A3" w14:textId="2097C54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[1.029; 3.014]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C8B5C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2234235" w14:textId="77777777" w:rsidTr="00847C55">
        <w:trPr>
          <w:trHeight w:val="20"/>
        </w:trPr>
        <w:tc>
          <w:tcPr>
            <w:tcW w:w="0" w:type="auto"/>
            <w:vAlign w:val="center"/>
          </w:tcPr>
          <w:p w14:paraId="5F6B87CD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45AA93" w14:textId="1921EC6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DA0D7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05755" w14:textId="1E5D40C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E91A71" w:rsidRPr="001920FF" w14:paraId="1E9346EB" w14:textId="77777777" w:rsidTr="00847C55">
        <w:trPr>
          <w:trHeight w:val="20"/>
        </w:trPr>
        <w:tc>
          <w:tcPr>
            <w:tcW w:w="0" w:type="auto"/>
            <w:vAlign w:val="center"/>
          </w:tcPr>
          <w:p w14:paraId="6DAF9523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94E2A" w14:textId="123764D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84AD9" w14:textId="17E6E75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[0.419; 1.891]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C130B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2C9FFAFB" w14:textId="77777777" w:rsidTr="00847C55">
        <w:trPr>
          <w:trHeight w:val="20"/>
        </w:trPr>
        <w:tc>
          <w:tcPr>
            <w:tcW w:w="0" w:type="auto"/>
            <w:vAlign w:val="center"/>
          </w:tcPr>
          <w:p w14:paraId="13146883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A137A" w14:textId="5CA6EFC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C9F766" w14:textId="23EE845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[0.307; 1.219]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4FA38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F537DFF" w14:textId="77777777" w:rsidTr="00847C55">
        <w:trPr>
          <w:trHeight w:val="20"/>
        </w:trPr>
        <w:tc>
          <w:tcPr>
            <w:tcW w:w="0" w:type="auto"/>
            <w:vAlign w:val="center"/>
          </w:tcPr>
          <w:p w14:paraId="106C3159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E5B8" w14:textId="187D5939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29B23" w14:textId="455E80E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[0.352; 2.072]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658A5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78CB2673" w14:textId="77777777" w:rsidTr="00847C55">
        <w:trPr>
          <w:trHeight w:val="20"/>
        </w:trPr>
        <w:tc>
          <w:tcPr>
            <w:tcW w:w="0" w:type="auto"/>
            <w:vAlign w:val="center"/>
          </w:tcPr>
          <w:p w14:paraId="6115611F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BD907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19132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C1916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91A71" w:rsidRPr="001920FF" w14:paraId="1C6D6221" w14:textId="77777777" w:rsidTr="00847C55">
        <w:trPr>
          <w:trHeight w:val="20"/>
        </w:trPr>
        <w:tc>
          <w:tcPr>
            <w:tcW w:w="0" w:type="auto"/>
            <w:vAlign w:val="center"/>
          </w:tcPr>
          <w:p w14:paraId="248EF23B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F7D01" w14:textId="409CB7F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5259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30903" w14:textId="6EFA7B7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6.3</w:t>
            </w:r>
          </w:p>
        </w:tc>
      </w:tr>
      <w:tr w:rsidR="00E91A71" w:rsidRPr="001920FF" w14:paraId="54E01808" w14:textId="77777777" w:rsidTr="00847C55">
        <w:trPr>
          <w:trHeight w:val="20"/>
        </w:trPr>
        <w:tc>
          <w:tcPr>
            <w:tcW w:w="0" w:type="auto"/>
            <w:vAlign w:val="center"/>
          </w:tcPr>
          <w:p w14:paraId="2B5A3BA5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EF080" w14:textId="4DA49DA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D23E2" w14:textId="2CBD16F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[0.852; 1.579]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67695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C71548A" w14:textId="77777777" w:rsidTr="00847C55">
        <w:trPr>
          <w:trHeight w:val="20"/>
        </w:trPr>
        <w:tc>
          <w:tcPr>
            <w:tcW w:w="0" w:type="auto"/>
            <w:vAlign w:val="center"/>
          </w:tcPr>
          <w:p w14:paraId="3406C5F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4A2FE" w14:textId="1546FA7F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DA818" w14:textId="4D438B8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[0.845; 3.355]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64E93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4253808F" w14:textId="77777777" w:rsidTr="00847C55">
        <w:trPr>
          <w:trHeight w:val="20"/>
        </w:trPr>
        <w:tc>
          <w:tcPr>
            <w:tcW w:w="0" w:type="auto"/>
            <w:vAlign w:val="center"/>
          </w:tcPr>
          <w:p w14:paraId="42C504C7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52D8C" w14:textId="729CB16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C112E0" w14:textId="5D74E6EF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[0.503; 2.120]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DEBFF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4477579E" w14:textId="77777777" w:rsidTr="00847C55">
        <w:trPr>
          <w:trHeight w:val="20"/>
        </w:trPr>
        <w:tc>
          <w:tcPr>
            <w:tcW w:w="0" w:type="auto"/>
            <w:vAlign w:val="center"/>
          </w:tcPr>
          <w:p w14:paraId="1877CF8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074BC" w14:textId="01BA22E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B2736" w14:textId="7C924B8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[0.322; 2.280]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C376E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3D81747" w14:textId="77777777" w:rsidTr="00847C55">
        <w:trPr>
          <w:trHeight w:val="20"/>
        </w:trPr>
        <w:tc>
          <w:tcPr>
            <w:tcW w:w="0" w:type="auto"/>
            <w:vAlign w:val="center"/>
          </w:tcPr>
          <w:p w14:paraId="31692E61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4FAE2" w14:textId="2EAA20A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97A0E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C4FA4" w14:textId="28C2323C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E91A71" w:rsidRPr="001920FF" w14:paraId="273EA97B" w14:textId="77777777" w:rsidTr="00847C55">
        <w:trPr>
          <w:trHeight w:val="20"/>
        </w:trPr>
        <w:tc>
          <w:tcPr>
            <w:tcW w:w="0" w:type="auto"/>
            <w:vAlign w:val="center"/>
          </w:tcPr>
          <w:p w14:paraId="6401CA5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B893A" w14:textId="5BE34D1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C3CF4" w14:textId="3F6DF0D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[0.582; 1.378]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B3009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351DBCFA" w14:textId="77777777" w:rsidTr="00847C55">
        <w:trPr>
          <w:trHeight w:val="20"/>
        </w:trPr>
        <w:tc>
          <w:tcPr>
            <w:tcW w:w="0" w:type="auto"/>
            <w:vAlign w:val="center"/>
          </w:tcPr>
          <w:p w14:paraId="29F88FDA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37291" w14:textId="0F306A5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EEC61" w14:textId="1BF5A5E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[0.389; 2.725]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F3EED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4AD452D8" w14:textId="77777777" w:rsidTr="00847C55">
        <w:trPr>
          <w:trHeight w:val="20"/>
        </w:trPr>
        <w:tc>
          <w:tcPr>
            <w:tcW w:w="0" w:type="auto"/>
            <w:vAlign w:val="center"/>
          </w:tcPr>
          <w:p w14:paraId="50E7831C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D9D2A" w14:textId="4849FE3D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345DA" w14:textId="1B25BC9F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[0.137; 3.530]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B7DC3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4B75CD14" w14:textId="77777777" w:rsidTr="00847C55">
        <w:trPr>
          <w:trHeight w:val="20"/>
        </w:trPr>
        <w:tc>
          <w:tcPr>
            <w:tcW w:w="0" w:type="auto"/>
            <w:vAlign w:val="center"/>
          </w:tcPr>
          <w:p w14:paraId="4E7AFA5D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   Positive SN status *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3B014" w14:textId="56837DC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6D77D" w14:textId="2AD0347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[0.000; </w:t>
            </w:r>
            <w:commentRangeStart w:id="9"/>
            <w:r>
              <w:rPr>
                <w:rFonts w:ascii="Arial" w:hAnsi="Arial" w:cs="Arial"/>
                <w:color w:val="000000"/>
                <w:sz w:val="22"/>
                <w:szCs w:val="22"/>
              </w:rPr>
              <w:t>140697</w:t>
            </w:r>
            <w:commentRangeEnd w:id="9"/>
            <w:r>
              <w:rPr>
                <w:rStyle w:val="CommentReference"/>
                <w:lang w:val="nl-NL" w:eastAsia="en-US"/>
              </w:rPr>
              <w:commentReference w:id="9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E5C9A7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1DEA5F05" w14:textId="77777777" w:rsidTr="00847C55">
        <w:trPr>
          <w:trHeight w:val="20"/>
        </w:trPr>
        <w:tc>
          <w:tcPr>
            <w:tcW w:w="0" w:type="auto"/>
            <w:vAlign w:val="center"/>
          </w:tcPr>
          <w:p w14:paraId="01496810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9E196" w14:textId="15420A0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02509" w14:textId="613871F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[1.898; 2.786]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9C513" w14:textId="239D639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92.6</w:t>
            </w:r>
          </w:p>
        </w:tc>
      </w:tr>
      <w:tr w:rsidR="00E91A71" w:rsidRPr="001920FF" w14:paraId="538755D9" w14:textId="77777777" w:rsidTr="00847C55">
        <w:trPr>
          <w:trHeight w:val="20"/>
        </w:trPr>
        <w:tc>
          <w:tcPr>
            <w:tcW w:w="0" w:type="auto"/>
            <w:vAlign w:val="center"/>
          </w:tcPr>
          <w:p w14:paraId="434BF29F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Positive SN status * 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79341" w14:textId="141A4E5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9081E" w14:textId="07BAFCA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[0.515; 0.925]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94921" w14:textId="45753959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6.2</w:t>
            </w:r>
          </w:p>
        </w:tc>
      </w:tr>
      <w:tr w:rsidR="00E91A71" w:rsidRPr="001920FF" w14:paraId="47D8FC00" w14:textId="77777777" w:rsidTr="00847C55">
        <w:trPr>
          <w:trHeight w:val="20"/>
        </w:trPr>
        <w:tc>
          <w:tcPr>
            <w:tcW w:w="0" w:type="auto"/>
            <w:vAlign w:val="center"/>
          </w:tcPr>
          <w:p w14:paraId="09F53E07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93E01" w14:textId="7065AB3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C6D54" w14:textId="7010FB9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[0.686; 1.621]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AF57F" w14:textId="78CA649A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1.9</w:t>
            </w:r>
          </w:p>
        </w:tc>
      </w:tr>
      <w:tr w:rsidR="00E91A71" w:rsidRPr="001920FF" w14:paraId="5D32B8F1" w14:textId="77777777" w:rsidTr="00847C55">
        <w:trPr>
          <w:trHeight w:val="20"/>
        </w:trPr>
        <w:tc>
          <w:tcPr>
            <w:tcW w:w="0" w:type="auto"/>
            <w:vAlign w:val="center"/>
          </w:tcPr>
          <w:p w14:paraId="6A48774C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Positive SN status * 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157CA4" w14:textId="308EEF6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B9E35" w14:textId="7950B23E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[0.708; 2.271]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13031" w14:textId="5F15429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E91A71" w:rsidRPr="001920FF" w14:paraId="3371D468" w14:textId="77777777" w:rsidTr="00847C55">
        <w:trPr>
          <w:trHeight w:val="20"/>
        </w:trPr>
        <w:tc>
          <w:tcPr>
            <w:tcW w:w="0" w:type="auto"/>
            <w:vAlign w:val="center"/>
          </w:tcPr>
          <w:p w14:paraId="7DEDDA2D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7EE61" w14:textId="45BC162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0C6CB" w14:textId="429E7B5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[0.894; 1.045]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37457F" w14:textId="3A69FBBC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E91A71" w:rsidRPr="001920FF" w14:paraId="693ADC9F" w14:textId="77777777" w:rsidTr="00847C55">
        <w:trPr>
          <w:trHeight w:val="20"/>
        </w:trPr>
        <w:tc>
          <w:tcPr>
            <w:tcW w:w="0" w:type="auto"/>
            <w:vAlign w:val="center"/>
          </w:tcPr>
          <w:p w14:paraId="30EE674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C21C6" w14:textId="6CC79AE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877C2" w14:textId="2F710C32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[0.739; 1.158]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070440" w14:textId="20B1F571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E91A71" w:rsidRPr="001920FF" w14:paraId="209D66DF" w14:textId="77777777" w:rsidTr="00847C55">
        <w:trPr>
          <w:trHeight w:val="20"/>
        </w:trPr>
        <w:tc>
          <w:tcPr>
            <w:tcW w:w="0" w:type="auto"/>
            <w:vAlign w:val="center"/>
          </w:tcPr>
          <w:p w14:paraId="122EA3A5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8A94A" w14:textId="367981F6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34623" w14:textId="15A9AA29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[1.089; 1.517]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F686C8" w14:textId="5B9E936F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8.8</w:t>
            </w:r>
          </w:p>
        </w:tc>
      </w:tr>
      <w:tr w:rsidR="00E91A71" w:rsidRPr="001920FF" w14:paraId="163DCCA7" w14:textId="77777777" w:rsidTr="00847C55">
        <w:trPr>
          <w:trHeight w:val="20"/>
        </w:trPr>
        <w:tc>
          <w:tcPr>
            <w:tcW w:w="0" w:type="auto"/>
            <w:vAlign w:val="center"/>
          </w:tcPr>
          <w:p w14:paraId="5180460A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BBCFB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DD0BB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D972E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91A71" w:rsidRPr="001920FF" w14:paraId="430BBE1A" w14:textId="77777777" w:rsidTr="00847C55">
        <w:trPr>
          <w:trHeight w:val="20"/>
        </w:trPr>
        <w:tc>
          <w:tcPr>
            <w:tcW w:w="0" w:type="auto"/>
            <w:vAlign w:val="center"/>
          </w:tcPr>
          <w:p w14:paraId="5BE0EFC5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Subcap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B2EE2" w14:textId="08F0DD9E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227788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077AB" w14:textId="1833D05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2.7</w:t>
            </w:r>
          </w:p>
        </w:tc>
      </w:tr>
      <w:tr w:rsidR="00E91A71" w:rsidRPr="001920FF" w14:paraId="04AABEA7" w14:textId="77777777" w:rsidTr="00847C55">
        <w:trPr>
          <w:trHeight w:val="20"/>
        </w:trPr>
        <w:tc>
          <w:tcPr>
            <w:tcW w:w="0" w:type="auto"/>
            <w:vAlign w:val="center"/>
          </w:tcPr>
          <w:p w14:paraId="3488C356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A968D" w14:textId="24AD800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E9708" w14:textId="37F2FF5E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[0.739; 1.906]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4F8D4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5B154005" w14:textId="77777777" w:rsidTr="00847C55">
        <w:trPr>
          <w:trHeight w:val="20"/>
        </w:trPr>
        <w:tc>
          <w:tcPr>
            <w:tcW w:w="0" w:type="auto"/>
            <w:vAlign w:val="center"/>
          </w:tcPr>
          <w:p w14:paraId="2560B3C8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DD275" w14:textId="08D901B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F7AF8" w14:textId="47A5370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[0.897; 2.588]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7D32DE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5E1E544C" w14:textId="77777777" w:rsidTr="00847C55">
        <w:trPr>
          <w:trHeight w:val="20"/>
        </w:trPr>
        <w:tc>
          <w:tcPr>
            <w:tcW w:w="0" w:type="auto"/>
            <w:vAlign w:val="center"/>
          </w:tcPr>
          <w:p w14:paraId="5945E3B2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D025F" w14:textId="1C6D4A3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0E721" w14:textId="361BCC04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[0.700; 2.579]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FFB70E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03BA636B" w14:textId="77777777" w:rsidTr="006D57FF">
        <w:trPr>
          <w:trHeight w:val="20"/>
        </w:trPr>
        <w:tc>
          <w:tcPr>
            <w:tcW w:w="0" w:type="auto"/>
            <w:vAlign w:val="center"/>
          </w:tcPr>
          <w:p w14:paraId="4C94DB00" w14:textId="77777777" w:rsidR="00E91A71" w:rsidRPr="001920FF" w:rsidRDefault="00E91A71" w:rsidP="00E91A71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A25E5A" w14:textId="22DDE908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A63E2" w14:textId="10B464EB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[0.667; 2.498]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A6AFFD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E91A71" w:rsidRPr="001920FF" w14:paraId="508BABD9" w14:textId="77777777" w:rsidTr="006D57FF">
        <w:trPr>
          <w:trHeight w:val="20"/>
        </w:trPr>
        <w:tc>
          <w:tcPr>
            <w:tcW w:w="0" w:type="auto"/>
            <w:vAlign w:val="center"/>
          </w:tcPr>
          <w:p w14:paraId="79C9BF27" w14:textId="7E5A687F" w:rsidR="00E91A71" w:rsidRPr="003F29D2" w:rsidRDefault="00E91A71" w:rsidP="00E91A71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73B25" w14:textId="7DF35195" w:rsidR="00E91A71" w:rsidRDefault="00E91A71" w:rsidP="00E91A71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4DD92" w14:textId="285ECCBC" w:rsidR="00E91A71" w:rsidRDefault="00E91A71" w:rsidP="00E91A71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[-1.700; -0.820]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B950FCA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91A71" w:rsidRPr="001920FF" w14:paraId="1C079F4C" w14:textId="77777777" w:rsidTr="00E91A71">
        <w:trPr>
          <w:trHeight w:val="20"/>
        </w:trPr>
        <w:tc>
          <w:tcPr>
            <w:tcW w:w="0" w:type="auto"/>
            <w:vAlign w:val="center"/>
          </w:tcPr>
          <w:p w14:paraId="2DE57A90" w14:textId="4D4392A3" w:rsidR="00E91A71" w:rsidRPr="003F29D2" w:rsidRDefault="00E91A71" w:rsidP="00E91A71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BE47" w14:textId="7104801C" w:rsidR="00E91A71" w:rsidRDefault="00E91A71" w:rsidP="00E91A71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DF8D14" w14:textId="0D029C4C" w:rsidR="00E91A71" w:rsidRDefault="00E91A71" w:rsidP="00E91A71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[0.911; 1.087]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33DF3A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91A71" w:rsidRPr="001920FF" w14:paraId="2A956FF2" w14:textId="77777777" w:rsidTr="00E91A71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849F91" w14:textId="47168BC2" w:rsidR="00E91A71" w:rsidRPr="001920FF" w:rsidRDefault="002B1B85" w:rsidP="002B1B85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EA5126" w14:textId="0FCEC505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37DF9F" w14:textId="79C82390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[0.777; 0.816]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8A8ECF" w14:textId="77777777" w:rsidR="00E91A71" w:rsidRPr="001920FF" w:rsidRDefault="00E91A71" w:rsidP="00E91A71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5657B329" w14:textId="107272D7" w:rsidR="00A042EF" w:rsidRPr="001920FF" w:rsidRDefault="0047625A" w:rsidP="00A042EF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>chi-square form anova test; SN, sentinel  node, SSM, superficial spreading melanoma; NM, nodular melanoma; ALM, acral lentiginous melanoma; LMM, lentigo maligna melanoma.</w:t>
      </w:r>
    </w:p>
    <w:p w14:paraId="7D810701" w14:textId="77777777" w:rsidR="00A042EF" w:rsidRPr="001920FF" w:rsidRDefault="00A042EF" w:rsidP="00A042EF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59F6ACC5" w14:textId="7DED4E3C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F16C6E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final model predicting 5-year </w:t>
      </w:r>
      <w:r w:rsidR="006F7A8C"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r w:rsidR="00FE4159">
        <w:rPr>
          <w:rFonts w:ascii="Arial" w:hAnsi="Arial" w:cs="Arial"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sz w:val="22"/>
          <w:szCs w:val="22"/>
          <w:lang w:val="en-GB"/>
        </w:rPr>
        <w:t>full Cox proportional hazards model predicting 5-year recurrence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09"/>
        <w:gridCol w:w="840"/>
        <w:gridCol w:w="1709"/>
        <w:gridCol w:w="767"/>
      </w:tblGrid>
      <w:tr w:rsidR="00A042EF" w:rsidRPr="001920FF" w14:paraId="146D5859" w14:textId="77777777" w:rsidTr="0084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4EE1B3" w14:textId="77777777" w:rsidR="00A042EF" w:rsidRPr="001920FF" w:rsidRDefault="00A042EF" w:rsidP="00847C5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58356B97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eastAsia="Calibri" w:hAnsi="Arial" w:cs="Arial"/>
                <w:b/>
                <w:sz w:val="22"/>
                <w:szCs w:val="22"/>
                <w:lang w:val="en-GB"/>
              </w:rPr>
              <w:t>Full model</w:t>
            </w:r>
          </w:p>
        </w:tc>
      </w:tr>
      <w:tr w:rsidR="00A042EF" w:rsidRPr="001920FF" w14:paraId="2642027B" w14:textId="77777777" w:rsidTr="00847C5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E315AA" w14:textId="77777777" w:rsidR="00A042EF" w:rsidRPr="001920FF" w:rsidRDefault="00A042EF" w:rsidP="00847C5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C2F19A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BB686E" w14:textId="77777777" w:rsidR="00A042EF" w:rsidRPr="001920FF" w:rsidRDefault="00A042E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A20261" w14:textId="77777777" w:rsidR="00A042EF" w:rsidRPr="001920FF" w:rsidRDefault="00992A1F" w:rsidP="00847C55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79211C" w:rsidRPr="001920FF" w14:paraId="47B4C8BC" w14:textId="77777777" w:rsidTr="00847C5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65E7D9" w14:textId="77777777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C4E64" w14:textId="4FEACF4B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83503" w14:textId="0FCC124A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[2.893; 6.103]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67008" w14:textId="7BE58092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98.3</w:t>
            </w:r>
          </w:p>
        </w:tc>
      </w:tr>
      <w:tr w:rsidR="0079211C" w:rsidRPr="001920FF" w14:paraId="714D30BF" w14:textId="77777777" w:rsidTr="00847C55">
        <w:trPr>
          <w:trHeight w:val="20"/>
        </w:trPr>
        <w:tc>
          <w:tcPr>
            <w:tcW w:w="0" w:type="auto"/>
            <w:vAlign w:val="center"/>
          </w:tcPr>
          <w:p w14:paraId="7D85A85D" w14:textId="09C7A22B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8F059" w14:textId="58C2B153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943DA" w14:textId="319FB5FD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[1.188; 1.692]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CBA8A" w14:textId="6DF1BE2C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10.9</w:t>
            </w:r>
          </w:p>
        </w:tc>
      </w:tr>
      <w:tr w:rsidR="0079211C" w:rsidRPr="001920FF" w14:paraId="4115F07D" w14:textId="77777777" w:rsidTr="00847C55">
        <w:trPr>
          <w:trHeight w:val="20"/>
        </w:trPr>
        <w:tc>
          <w:tcPr>
            <w:tcW w:w="0" w:type="auto"/>
            <w:vAlign w:val="center"/>
          </w:tcPr>
          <w:p w14:paraId="39540FD1" w14:textId="77777777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F8549" w14:textId="655565F2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942D8" w14:textId="425BD531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[1.477; 2.165]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645F0" w14:textId="4216AF82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35.6</w:t>
            </w:r>
          </w:p>
        </w:tc>
      </w:tr>
      <w:tr w:rsidR="0079211C" w:rsidRPr="001920FF" w14:paraId="39EE4677" w14:textId="77777777" w:rsidTr="00847C55">
        <w:trPr>
          <w:trHeight w:val="20"/>
        </w:trPr>
        <w:tc>
          <w:tcPr>
            <w:tcW w:w="0" w:type="auto"/>
            <w:vAlign w:val="center"/>
          </w:tcPr>
          <w:p w14:paraId="37F298A1" w14:textId="77777777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62643" w14:textId="77999865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6C702" w14:textId="553B60D6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[2.035; 2.769]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8D7C81" w14:textId="07228150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10.9</w:t>
            </w:r>
          </w:p>
        </w:tc>
      </w:tr>
      <w:tr w:rsidR="0079211C" w:rsidRPr="001920FF" w14:paraId="731385F4" w14:textId="77777777" w:rsidTr="00847C55">
        <w:trPr>
          <w:trHeight w:val="20"/>
        </w:trPr>
        <w:tc>
          <w:tcPr>
            <w:tcW w:w="0" w:type="auto"/>
            <w:vAlign w:val="center"/>
          </w:tcPr>
          <w:p w14:paraId="051228C3" w14:textId="77777777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 xml:space="preserve">   Positive SN status * 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2790A" w14:textId="700F12FB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A30F3" w14:textId="0ACEE893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[0.512; 0.843]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4BC95" w14:textId="735DEC55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494.9</w:t>
            </w:r>
          </w:p>
        </w:tc>
      </w:tr>
      <w:tr w:rsidR="0079211C" w:rsidRPr="001920FF" w14:paraId="59087109" w14:textId="77777777" w:rsidTr="00186229">
        <w:trPr>
          <w:trHeight w:val="20"/>
        </w:trPr>
        <w:tc>
          <w:tcPr>
            <w:tcW w:w="0" w:type="auto"/>
            <w:vAlign w:val="center"/>
          </w:tcPr>
          <w:p w14:paraId="4F06DC13" w14:textId="77777777" w:rsidR="0079211C" w:rsidRPr="001920FF" w:rsidRDefault="0079211C" w:rsidP="0079211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5973F" w14:textId="41FF7401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83DA2" w14:textId="52D5B2A1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[1.195; 1.491]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118FC" w14:textId="14E79B03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10.9</w:t>
            </w:r>
          </w:p>
        </w:tc>
      </w:tr>
      <w:tr w:rsidR="0079211C" w:rsidRPr="001920FF" w14:paraId="0587B258" w14:textId="77777777" w:rsidTr="00186229">
        <w:trPr>
          <w:trHeight w:val="20"/>
        </w:trPr>
        <w:tc>
          <w:tcPr>
            <w:tcW w:w="0" w:type="auto"/>
            <w:vAlign w:val="center"/>
          </w:tcPr>
          <w:p w14:paraId="4F175E0C" w14:textId="0CEB4BAE" w:rsidR="0079211C" w:rsidRPr="002164BB" w:rsidRDefault="0079211C" w:rsidP="0079211C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2164BB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FD9FD" w14:textId="6FC6827B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A9169" w14:textId="6E902089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[-1.664; -0.733]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091C18" w14:textId="77777777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79211C" w:rsidRPr="001920FF" w14:paraId="7329C7AE" w14:textId="77777777" w:rsidTr="0036064C">
        <w:trPr>
          <w:trHeight w:val="20"/>
        </w:trPr>
        <w:tc>
          <w:tcPr>
            <w:tcW w:w="0" w:type="auto"/>
            <w:vAlign w:val="center"/>
          </w:tcPr>
          <w:p w14:paraId="6C002F02" w14:textId="084EE886" w:rsidR="0079211C" w:rsidRPr="002164BB" w:rsidRDefault="0079211C" w:rsidP="0079211C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18434E" w14:textId="07CBA647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3DAF09C" w14:textId="3DA12636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[0.912; 1.088]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D7260" w14:textId="77777777" w:rsidR="0079211C" w:rsidRDefault="0079211C" w:rsidP="0079211C">
            <w:p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79211C" w:rsidRPr="001920FF" w14:paraId="707B0600" w14:textId="77777777" w:rsidTr="0036064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E538EB" w14:textId="237A76CB" w:rsidR="0079211C" w:rsidRPr="001920FF" w:rsidRDefault="00202FA3" w:rsidP="00202FA3">
            <w:pPr>
              <w:pStyle w:val="Compact"/>
              <w:spacing w:before="0" w:after="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C55041" w14:textId="42BEAC91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A4D95A" w14:textId="180918C2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[0.768; 0.808]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3348C1" w14:textId="77777777" w:rsidR="0079211C" w:rsidRPr="001920FF" w:rsidRDefault="0079211C" w:rsidP="0079211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6D023981" w14:textId="0F545859" w:rsidR="00A042EF" w:rsidRPr="00BA4ECB" w:rsidRDefault="0079211C" w:rsidP="008950EC">
      <w:pPr>
        <w:spacing w:after="0" w:line="240" w:lineRule="auto"/>
        <w:rPr>
          <w:rFonts w:ascii="Arial" w:hAnsi="Arial" w:cs="Arial"/>
          <w:lang w:val="en-GB"/>
        </w:rPr>
        <w:sectPr w:rsidR="00A042EF" w:rsidRPr="00BA4ECB" w:rsidSect="006E41B0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>chi-square form anova test; SN, sentinel  node, SSM, superficial spreading melanoma; NM, nodular melanoma; ALM, acral lentiginous melanoma; LMM, lentigo maligna melanoma.</w:t>
      </w:r>
    </w:p>
    <w:p w14:paraId="7A81644A" w14:textId="26CF301A" w:rsidR="006E4E29" w:rsidRPr="001920FF" w:rsidRDefault="006E4E29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sectPr w:rsidR="006E4E29" w:rsidRPr="001920FF" w:rsidSect="00DE6C90">
      <w:pgSz w:w="16838" w:h="11906" w:orient="landscape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2-01-14T12:42:00Z" w:initials="CM">
    <w:p w14:paraId="380B805A" w14:textId="086897E5" w:rsidR="006A6F8C" w:rsidRPr="00CB16C2" w:rsidRDefault="006A6F8C">
      <w:pPr>
        <w:pStyle w:val="CommentText"/>
        <w:rPr>
          <w:lang w:val="en-GB"/>
        </w:rPr>
      </w:pPr>
      <w:r w:rsidRPr="00CB16C2">
        <w:rPr>
          <w:rStyle w:val="CommentReference"/>
          <w:lang w:val="en-GB"/>
        </w:rPr>
        <w:annotationRef/>
      </w:r>
      <w:r w:rsidRPr="00CB16C2">
        <w:rPr>
          <w:lang w:val="en-GB"/>
        </w:rPr>
        <w:t xml:space="preserve">Make anonymous? </w:t>
      </w:r>
    </w:p>
  </w:comment>
  <w:comment w:id="1" w:author="C.H.M. Maas" w:date="2022-01-14T12:39:00Z" w:initials="CM">
    <w:p w14:paraId="2CDB0B96" w14:textId="5E2C367D" w:rsidR="006A6F8C" w:rsidRPr="006A150C" w:rsidRDefault="006A6F8C" w:rsidP="00A3258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Bespreken: this causes convergence issues, because all these 5 have no recurrence</w:t>
      </w:r>
    </w:p>
  </w:comment>
  <w:comment w:id="2" w:author="C.H.M. Maas [2]" w:date="2022-02-09T13:20:00Z" w:initials="CM">
    <w:p w14:paraId="19B47331" w14:textId="4D0CFEA6" w:rsidR="00874CB6" w:rsidRDefault="00874CB6" w:rsidP="00874CB6">
      <w:pPr>
        <w:pStyle w:val="CommentText"/>
        <w:numPr>
          <w:ilvl w:val="0"/>
          <w:numId w:val="6"/>
        </w:numPr>
      </w:pPr>
      <w:r>
        <w:rPr>
          <w:rStyle w:val="CommentReference"/>
        </w:rPr>
        <w:annotationRef/>
      </w:r>
      <w:r>
        <w:t>Imputeren</w:t>
      </w:r>
    </w:p>
    <w:p w14:paraId="3C651F22" w14:textId="26540B67" w:rsidR="00874CB6" w:rsidRDefault="00874CB6" w:rsidP="00874CB6">
      <w:pPr>
        <w:pStyle w:val="CommentText"/>
        <w:numPr>
          <w:ilvl w:val="0"/>
          <w:numId w:val="6"/>
        </w:numPr>
      </w:pPr>
      <w:r>
        <w:t>Bij grootste groep</w:t>
      </w:r>
    </w:p>
  </w:comment>
  <w:comment w:id="3" w:author="C.H.M. Maas" w:date="2022-01-14T12:39:00Z" w:initials="CM">
    <w:p w14:paraId="7ABAE2D0" w14:textId="6C0604A7" w:rsidR="006A6F8C" w:rsidRPr="00874CB6" w:rsidRDefault="006A6F8C" w:rsidP="00A32580">
      <w:pPr>
        <w:pStyle w:val="CommentText"/>
        <w:rPr>
          <w:lang w:val="en-US"/>
        </w:rPr>
      </w:pPr>
      <w:r w:rsidRPr="00DC3995">
        <w:rPr>
          <w:rStyle w:val="CommentReference"/>
          <w:lang w:val="en-GB"/>
        </w:rPr>
        <w:annotationRef/>
      </w:r>
      <w:r w:rsidRPr="00874CB6">
        <w:rPr>
          <w:lang w:val="en-US"/>
        </w:rPr>
        <w:t>No recurrence</w:t>
      </w:r>
    </w:p>
  </w:comment>
  <w:comment w:id="4" w:author="C.H.M. Maas [2]" w:date="2022-02-09T13:59:00Z" w:initials="CM">
    <w:p w14:paraId="25F070FB" w14:textId="50945EEB" w:rsidR="00901A19" w:rsidRDefault="00127049">
      <w:pPr>
        <w:pStyle w:val="CommentText"/>
        <w:rPr>
          <w:rStyle w:val="CommentReference"/>
        </w:rPr>
      </w:pPr>
      <w:r>
        <w:rPr>
          <w:rStyle w:val="CommentReference"/>
        </w:rPr>
        <w:t>Positive en negative naast elkaar</w:t>
      </w:r>
    </w:p>
    <w:p w14:paraId="670A2B38" w14:textId="6CD4E722" w:rsidR="00127049" w:rsidRDefault="00977899">
      <w:pPr>
        <w:pStyle w:val="CommentText"/>
        <w:rPr>
          <w:rStyle w:val="CommentReference"/>
        </w:rPr>
      </w:pPr>
      <w:r>
        <w:rPr>
          <w:rStyle w:val="CommentReference"/>
        </w:rPr>
        <w:t xml:space="preserve">Chi2 </w:t>
      </w:r>
      <w:r w:rsidR="00992A1F">
        <w:rPr>
          <w:rStyle w:val="CommentReference"/>
        </w:rPr>
        <w:t xml:space="preserve">totaal </w:t>
      </w:r>
    </w:p>
    <w:p w14:paraId="3EB40760" w14:textId="253A2F90" w:rsidR="00992A1F" w:rsidRDefault="00992A1F">
      <w:pPr>
        <w:pStyle w:val="CommentText"/>
      </w:pPr>
      <w:r>
        <w:rPr>
          <w:rStyle w:val="CommentReference"/>
        </w:rPr>
        <w:t>Chi2 interactie</w:t>
      </w:r>
      <w:bookmarkStart w:id="5" w:name="_GoBack"/>
      <w:bookmarkEnd w:id="5"/>
    </w:p>
  </w:comment>
  <w:comment w:id="6" w:author="C.H.M. Maas [2]" w:date="2022-02-09T13:55:00Z" w:initials="CM">
    <w:p w14:paraId="1920EA31" w14:textId="3A473A4B" w:rsidR="00AF610B" w:rsidRDefault="00AF61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F610B">
        <w:rPr>
          <w:lang w:val="en-US"/>
        </w:rPr>
        <w:t>Show Breslow positive and Breslow negative</w:t>
      </w:r>
    </w:p>
    <w:p w14:paraId="59941348" w14:textId="6955467B" w:rsidR="000D2A44" w:rsidRPr="00AF610B" w:rsidRDefault="000D2A44" w:rsidP="000D2A44">
      <w:pPr>
        <w:pStyle w:val="Comment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No Chi2</w:t>
      </w:r>
    </w:p>
  </w:comment>
  <w:comment w:id="7" w:author="C.H.M. Maas [2]" w:date="2022-02-09T13:55:00Z" w:initials="CM">
    <w:p w14:paraId="307EDB74" w14:textId="61190D52" w:rsidR="00AF610B" w:rsidRDefault="00AF610B">
      <w:pPr>
        <w:pStyle w:val="CommentText"/>
      </w:pPr>
      <w:r>
        <w:rPr>
          <w:rStyle w:val="CommentReference"/>
        </w:rPr>
        <w:annotationRef/>
      </w:r>
      <w:r>
        <w:t>Later weg</w:t>
      </w:r>
    </w:p>
  </w:comment>
  <w:comment w:id="8" w:author="C.H.M. Maas [2]" w:date="2022-02-07T18:40:00Z" w:initials="CM">
    <w:p w14:paraId="00EF3099" w14:textId="09E01A53" w:rsidR="008850D0" w:rsidRPr="00874CB6" w:rsidRDefault="008850D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74CB6">
        <w:rPr>
          <w:lang w:val="en-US"/>
        </w:rPr>
        <w:t>Increasing more rapidly than previous models</w:t>
      </w:r>
    </w:p>
  </w:comment>
  <w:comment w:id="9" w:author="C.H.M. Maas [2]" w:date="2022-02-07T18:19:00Z" w:initials="CM">
    <w:p w14:paraId="0E093950" w14:textId="5E4C134C" w:rsidR="00E91A71" w:rsidRDefault="00E91A71">
      <w:pPr>
        <w:pStyle w:val="CommentText"/>
      </w:pPr>
      <w:r>
        <w:rPr>
          <w:rStyle w:val="CommentReference"/>
        </w:rPr>
        <w:annotationRef/>
      </w:r>
      <w:r>
        <w:t>Convergence issues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B805A" w15:done="0"/>
  <w15:commentEx w15:paraId="2CDB0B96" w15:done="0"/>
  <w15:commentEx w15:paraId="3C651F22" w15:paraIdParent="2CDB0B96" w15:done="0"/>
  <w15:commentEx w15:paraId="7ABAE2D0" w15:done="0"/>
  <w15:commentEx w15:paraId="3EB40760" w15:done="0"/>
  <w15:commentEx w15:paraId="59941348" w15:done="0"/>
  <w15:commentEx w15:paraId="307EDB74" w15:done="0"/>
  <w15:commentEx w15:paraId="00EF3099" w15:done="0"/>
  <w15:commentEx w15:paraId="0E0939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9D5"/>
    <w:multiLevelType w:val="hybridMultilevel"/>
    <w:tmpl w:val="BE543D38"/>
    <w:lvl w:ilvl="0" w:tplc="E592A7A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8F3"/>
    <w:multiLevelType w:val="hybridMultilevel"/>
    <w:tmpl w:val="FC40D1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653D"/>
    <w:multiLevelType w:val="hybridMultilevel"/>
    <w:tmpl w:val="A9FA5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4483"/>
    <w:multiLevelType w:val="hybridMultilevel"/>
    <w:tmpl w:val="E79C0EB2"/>
    <w:lvl w:ilvl="0" w:tplc="36E69A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F307E"/>
    <w:multiLevelType w:val="hybridMultilevel"/>
    <w:tmpl w:val="E3F48E30"/>
    <w:lvl w:ilvl="0" w:tplc="40F4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94AE0"/>
    <w:multiLevelType w:val="hybridMultilevel"/>
    <w:tmpl w:val="EE3C17A8"/>
    <w:lvl w:ilvl="0" w:tplc="16C26C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85AEA"/>
    <w:multiLevelType w:val="hybridMultilevel"/>
    <w:tmpl w:val="11E011C8"/>
    <w:lvl w:ilvl="0" w:tplc="B972F8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 [2]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F"/>
    <w:rsid w:val="000156B6"/>
    <w:rsid w:val="00022D63"/>
    <w:rsid w:val="0002340D"/>
    <w:rsid w:val="00031625"/>
    <w:rsid w:val="00032817"/>
    <w:rsid w:val="0003334B"/>
    <w:rsid w:val="00034FF0"/>
    <w:rsid w:val="00052AF8"/>
    <w:rsid w:val="00055312"/>
    <w:rsid w:val="00055B28"/>
    <w:rsid w:val="00064E07"/>
    <w:rsid w:val="00065128"/>
    <w:rsid w:val="0007117E"/>
    <w:rsid w:val="00086FE4"/>
    <w:rsid w:val="000919F0"/>
    <w:rsid w:val="00096F10"/>
    <w:rsid w:val="000A1FA4"/>
    <w:rsid w:val="000A6C4A"/>
    <w:rsid w:val="000B26CF"/>
    <w:rsid w:val="000B2975"/>
    <w:rsid w:val="000C1F4A"/>
    <w:rsid w:val="000C48BF"/>
    <w:rsid w:val="000C63DE"/>
    <w:rsid w:val="000D2A44"/>
    <w:rsid w:val="000D3E9F"/>
    <w:rsid w:val="000D7130"/>
    <w:rsid w:val="000E4359"/>
    <w:rsid w:val="000E659A"/>
    <w:rsid w:val="000E725F"/>
    <w:rsid w:val="000F5CA1"/>
    <w:rsid w:val="000F7441"/>
    <w:rsid w:val="00105D32"/>
    <w:rsid w:val="00110121"/>
    <w:rsid w:val="00116597"/>
    <w:rsid w:val="00127049"/>
    <w:rsid w:val="00127A9B"/>
    <w:rsid w:val="00133378"/>
    <w:rsid w:val="00144675"/>
    <w:rsid w:val="0014475F"/>
    <w:rsid w:val="00183B18"/>
    <w:rsid w:val="001920FF"/>
    <w:rsid w:val="001A1C4F"/>
    <w:rsid w:val="001A5D0F"/>
    <w:rsid w:val="001B3709"/>
    <w:rsid w:val="001B5B7B"/>
    <w:rsid w:val="001C1689"/>
    <w:rsid w:val="001C35A6"/>
    <w:rsid w:val="001C4C1E"/>
    <w:rsid w:val="001D0F70"/>
    <w:rsid w:val="001F1A29"/>
    <w:rsid w:val="001F7105"/>
    <w:rsid w:val="00202FA3"/>
    <w:rsid w:val="0021252D"/>
    <w:rsid w:val="002164BB"/>
    <w:rsid w:val="0022111A"/>
    <w:rsid w:val="00224B8B"/>
    <w:rsid w:val="002256FE"/>
    <w:rsid w:val="002304F5"/>
    <w:rsid w:val="00236FA9"/>
    <w:rsid w:val="00256E48"/>
    <w:rsid w:val="00263121"/>
    <w:rsid w:val="00274159"/>
    <w:rsid w:val="00282FDB"/>
    <w:rsid w:val="002848D1"/>
    <w:rsid w:val="002908DB"/>
    <w:rsid w:val="002958A7"/>
    <w:rsid w:val="002964F5"/>
    <w:rsid w:val="002A4FAA"/>
    <w:rsid w:val="002B1B85"/>
    <w:rsid w:val="002D3A4B"/>
    <w:rsid w:val="002D7566"/>
    <w:rsid w:val="002D7674"/>
    <w:rsid w:val="002E410A"/>
    <w:rsid w:val="002E4C54"/>
    <w:rsid w:val="002E5160"/>
    <w:rsid w:val="002F4B92"/>
    <w:rsid w:val="002F6EC7"/>
    <w:rsid w:val="0030160B"/>
    <w:rsid w:val="0030590D"/>
    <w:rsid w:val="00321244"/>
    <w:rsid w:val="00324158"/>
    <w:rsid w:val="00325317"/>
    <w:rsid w:val="00340060"/>
    <w:rsid w:val="00341034"/>
    <w:rsid w:val="003430FC"/>
    <w:rsid w:val="0035601B"/>
    <w:rsid w:val="0036064C"/>
    <w:rsid w:val="00371665"/>
    <w:rsid w:val="003762EF"/>
    <w:rsid w:val="0039593E"/>
    <w:rsid w:val="003B3D6F"/>
    <w:rsid w:val="003C6EC4"/>
    <w:rsid w:val="003D190D"/>
    <w:rsid w:val="003D50EE"/>
    <w:rsid w:val="003E06E5"/>
    <w:rsid w:val="003E32CA"/>
    <w:rsid w:val="003F1F1B"/>
    <w:rsid w:val="003F29D2"/>
    <w:rsid w:val="003F2EDE"/>
    <w:rsid w:val="003F7FB1"/>
    <w:rsid w:val="0040675F"/>
    <w:rsid w:val="0041149C"/>
    <w:rsid w:val="0041312A"/>
    <w:rsid w:val="00417B41"/>
    <w:rsid w:val="00425356"/>
    <w:rsid w:val="00437720"/>
    <w:rsid w:val="0044444F"/>
    <w:rsid w:val="00461665"/>
    <w:rsid w:val="0047625A"/>
    <w:rsid w:val="004807F6"/>
    <w:rsid w:val="00493625"/>
    <w:rsid w:val="00494B55"/>
    <w:rsid w:val="004A1C84"/>
    <w:rsid w:val="004A506E"/>
    <w:rsid w:val="004C036E"/>
    <w:rsid w:val="004C256D"/>
    <w:rsid w:val="004F1CBF"/>
    <w:rsid w:val="00512D0A"/>
    <w:rsid w:val="00513846"/>
    <w:rsid w:val="00516AF3"/>
    <w:rsid w:val="00520197"/>
    <w:rsid w:val="00544A14"/>
    <w:rsid w:val="005509E4"/>
    <w:rsid w:val="00552AF6"/>
    <w:rsid w:val="005532E9"/>
    <w:rsid w:val="00560DD9"/>
    <w:rsid w:val="00562455"/>
    <w:rsid w:val="00563EE3"/>
    <w:rsid w:val="00572F21"/>
    <w:rsid w:val="0058445A"/>
    <w:rsid w:val="00584C3C"/>
    <w:rsid w:val="0058619C"/>
    <w:rsid w:val="00591AF6"/>
    <w:rsid w:val="00592A0E"/>
    <w:rsid w:val="005A16E8"/>
    <w:rsid w:val="005A4ABA"/>
    <w:rsid w:val="005A7D8D"/>
    <w:rsid w:val="005C2F40"/>
    <w:rsid w:val="005D3EB2"/>
    <w:rsid w:val="005F3E20"/>
    <w:rsid w:val="00601DD2"/>
    <w:rsid w:val="0060647D"/>
    <w:rsid w:val="00627251"/>
    <w:rsid w:val="00636073"/>
    <w:rsid w:val="00636851"/>
    <w:rsid w:val="00641AD6"/>
    <w:rsid w:val="006441B4"/>
    <w:rsid w:val="00647C7D"/>
    <w:rsid w:val="00657796"/>
    <w:rsid w:val="006641AC"/>
    <w:rsid w:val="00664533"/>
    <w:rsid w:val="00685344"/>
    <w:rsid w:val="006875E3"/>
    <w:rsid w:val="006A100C"/>
    <w:rsid w:val="006A150C"/>
    <w:rsid w:val="006A2F02"/>
    <w:rsid w:val="006A4145"/>
    <w:rsid w:val="006A6F8C"/>
    <w:rsid w:val="006A73C0"/>
    <w:rsid w:val="006C2F0E"/>
    <w:rsid w:val="006D1C2E"/>
    <w:rsid w:val="006D5B20"/>
    <w:rsid w:val="006D6BD6"/>
    <w:rsid w:val="006E046E"/>
    <w:rsid w:val="006E41B0"/>
    <w:rsid w:val="006E4E29"/>
    <w:rsid w:val="006F3C64"/>
    <w:rsid w:val="006F7A8C"/>
    <w:rsid w:val="00702D19"/>
    <w:rsid w:val="00717B92"/>
    <w:rsid w:val="00720704"/>
    <w:rsid w:val="00721757"/>
    <w:rsid w:val="00722EAE"/>
    <w:rsid w:val="00725247"/>
    <w:rsid w:val="00730E58"/>
    <w:rsid w:val="0073211F"/>
    <w:rsid w:val="00742BCA"/>
    <w:rsid w:val="00752080"/>
    <w:rsid w:val="00752284"/>
    <w:rsid w:val="00754B28"/>
    <w:rsid w:val="00757352"/>
    <w:rsid w:val="00760081"/>
    <w:rsid w:val="00760489"/>
    <w:rsid w:val="00766E7F"/>
    <w:rsid w:val="0077188A"/>
    <w:rsid w:val="00772BC3"/>
    <w:rsid w:val="00781599"/>
    <w:rsid w:val="00782D9E"/>
    <w:rsid w:val="00784C3C"/>
    <w:rsid w:val="0079211C"/>
    <w:rsid w:val="007D46EF"/>
    <w:rsid w:val="007E19B4"/>
    <w:rsid w:val="007E2CE0"/>
    <w:rsid w:val="007F2A6E"/>
    <w:rsid w:val="007F3426"/>
    <w:rsid w:val="00800566"/>
    <w:rsid w:val="008222A9"/>
    <w:rsid w:val="00822D4C"/>
    <w:rsid w:val="00824668"/>
    <w:rsid w:val="00824CEE"/>
    <w:rsid w:val="00856E50"/>
    <w:rsid w:val="008630CA"/>
    <w:rsid w:val="00865217"/>
    <w:rsid w:val="00874CB6"/>
    <w:rsid w:val="00881A04"/>
    <w:rsid w:val="008850D0"/>
    <w:rsid w:val="00886065"/>
    <w:rsid w:val="00891960"/>
    <w:rsid w:val="008950EC"/>
    <w:rsid w:val="0089726F"/>
    <w:rsid w:val="008A10F1"/>
    <w:rsid w:val="008A592F"/>
    <w:rsid w:val="008A6A07"/>
    <w:rsid w:val="008A6E1D"/>
    <w:rsid w:val="008B33A1"/>
    <w:rsid w:val="008B4B37"/>
    <w:rsid w:val="008C0F2C"/>
    <w:rsid w:val="008C2E44"/>
    <w:rsid w:val="008C532F"/>
    <w:rsid w:val="008D2531"/>
    <w:rsid w:val="008D4B69"/>
    <w:rsid w:val="008E0ECA"/>
    <w:rsid w:val="008E2EA3"/>
    <w:rsid w:val="008E394F"/>
    <w:rsid w:val="008E3A3C"/>
    <w:rsid w:val="008F0A52"/>
    <w:rsid w:val="008F3351"/>
    <w:rsid w:val="008F3894"/>
    <w:rsid w:val="00901A19"/>
    <w:rsid w:val="00901F38"/>
    <w:rsid w:val="00906B94"/>
    <w:rsid w:val="00906C0A"/>
    <w:rsid w:val="00910E28"/>
    <w:rsid w:val="0091209B"/>
    <w:rsid w:val="00913376"/>
    <w:rsid w:val="00915BB8"/>
    <w:rsid w:val="00922A39"/>
    <w:rsid w:val="00926EF1"/>
    <w:rsid w:val="0093448E"/>
    <w:rsid w:val="0094449B"/>
    <w:rsid w:val="0095529C"/>
    <w:rsid w:val="00962A04"/>
    <w:rsid w:val="00967524"/>
    <w:rsid w:val="009709B7"/>
    <w:rsid w:val="009728BA"/>
    <w:rsid w:val="00976EB9"/>
    <w:rsid w:val="00977899"/>
    <w:rsid w:val="00990F08"/>
    <w:rsid w:val="00992A1F"/>
    <w:rsid w:val="009A57F1"/>
    <w:rsid w:val="009B092F"/>
    <w:rsid w:val="009B531D"/>
    <w:rsid w:val="009C4FF8"/>
    <w:rsid w:val="009D0C9B"/>
    <w:rsid w:val="009D45EA"/>
    <w:rsid w:val="009D55A0"/>
    <w:rsid w:val="009E06F3"/>
    <w:rsid w:val="009E2EDB"/>
    <w:rsid w:val="009E335A"/>
    <w:rsid w:val="009F3A06"/>
    <w:rsid w:val="009F5C3F"/>
    <w:rsid w:val="00A042EF"/>
    <w:rsid w:val="00A04A66"/>
    <w:rsid w:val="00A10206"/>
    <w:rsid w:val="00A32580"/>
    <w:rsid w:val="00A33327"/>
    <w:rsid w:val="00A41053"/>
    <w:rsid w:val="00A47FE9"/>
    <w:rsid w:val="00A55F9A"/>
    <w:rsid w:val="00A64DBE"/>
    <w:rsid w:val="00A71586"/>
    <w:rsid w:val="00A836C2"/>
    <w:rsid w:val="00A918F6"/>
    <w:rsid w:val="00A96A11"/>
    <w:rsid w:val="00AA327D"/>
    <w:rsid w:val="00AB154A"/>
    <w:rsid w:val="00AB7C9D"/>
    <w:rsid w:val="00AD24D5"/>
    <w:rsid w:val="00AD65F9"/>
    <w:rsid w:val="00AE6FDC"/>
    <w:rsid w:val="00AE7739"/>
    <w:rsid w:val="00AF1220"/>
    <w:rsid w:val="00AF5D2B"/>
    <w:rsid w:val="00AF610B"/>
    <w:rsid w:val="00B01359"/>
    <w:rsid w:val="00B069B1"/>
    <w:rsid w:val="00B10CEE"/>
    <w:rsid w:val="00B116B5"/>
    <w:rsid w:val="00B25597"/>
    <w:rsid w:val="00B32C1A"/>
    <w:rsid w:val="00B341BE"/>
    <w:rsid w:val="00B52432"/>
    <w:rsid w:val="00B629ED"/>
    <w:rsid w:val="00B66B9F"/>
    <w:rsid w:val="00B77D9A"/>
    <w:rsid w:val="00B804EB"/>
    <w:rsid w:val="00B8087A"/>
    <w:rsid w:val="00B830DB"/>
    <w:rsid w:val="00BA4ECB"/>
    <w:rsid w:val="00BA75D6"/>
    <w:rsid w:val="00BB3AE0"/>
    <w:rsid w:val="00BB5FAA"/>
    <w:rsid w:val="00BC2ED8"/>
    <w:rsid w:val="00BC7190"/>
    <w:rsid w:val="00BC79FE"/>
    <w:rsid w:val="00BC7CE7"/>
    <w:rsid w:val="00BF2ACF"/>
    <w:rsid w:val="00C0059C"/>
    <w:rsid w:val="00C0726A"/>
    <w:rsid w:val="00C1150A"/>
    <w:rsid w:val="00C1562D"/>
    <w:rsid w:val="00C20F36"/>
    <w:rsid w:val="00C2111F"/>
    <w:rsid w:val="00C24FEA"/>
    <w:rsid w:val="00C303AE"/>
    <w:rsid w:val="00C31230"/>
    <w:rsid w:val="00C315AE"/>
    <w:rsid w:val="00C37307"/>
    <w:rsid w:val="00C40C18"/>
    <w:rsid w:val="00C548F6"/>
    <w:rsid w:val="00C6087D"/>
    <w:rsid w:val="00C75BD7"/>
    <w:rsid w:val="00CB16C2"/>
    <w:rsid w:val="00CC2731"/>
    <w:rsid w:val="00CC3808"/>
    <w:rsid w:val="00CC7D11"/>
    <w:rsid w:val="00CD4EA5"/>
    <w:rsid w:val="00CE728F"/>
    <w:rsid w:val="00D103D3"/>
    <w:rsid w:val="00D1143A"/>
    <w:rsid w:val="00D227C1"/>
    <w:rsid w:val="00D24412"/>
    <w:rsid w:val="00D2719E"/>
    <w:rsid w:val="00D27A22"/>
    <w:rsid w:val="00D31BFF"/>
    <w:rsid w:val="00D37E55"/>
    <w:rsid w:val="00D578E3"/>
    <w:rsid w:val="00D61B4F"/>
    <w:rsid w:val="00D83817"/>
    <w:rsid w:val="00D851AB"/>
    <w:rsid w:val="00D872FA"/>
    <w:rsid w:val="00D906B3"/>
    <w:rsid w:val="00DA5885"/>
    <w:rsid w:val="00DB3783"/>
    <w:rsid w:val="00DB5246"/>
    <w:rsid w:val="00DC1AD8"/>
    <w:rsid w:val="00DC3995"/>
    <w:rsid w:val="00DC4C7E"/>
    <w:rsid w:val="00DC5E8A"/>
    <w:rsid w:val="00DC72BD"/>
    <w:rsid w:val="00DD5CBC"/>
    <w:rsid w:val="00DE27C8"/>
    <w:rsid w:val="00DE2E84"/>
    <w:rsid w:val="00DE568A"/>
    <w:rsid w:val="00DE6C90"/>
    <w:rsid w:val="00DF12D3"/>
    <w:rsid w:val="00DF1F56"/>
    <w:rsid w:val="00E115E6"/>
    <w:rsid w:val="00E15E92"/>
    <w:rsid w:val="00E2084C"/>
    <w:rsid w:val="00E25DFF"/>
    <w:rsid w:val="00E32AEA"/>
    <w:rsid w:val="00E341D2"/>
    <w:rsid w:val="00E35A9B"/>
    <w:rsid w:val="00E35F39"/>
    <w:rsid w:val="00E43F69"/>
    <w:rsid w:val="00E44ACB"/>
    <w:rsid w:val="00E459BA"/>
    <w:rsid w:val="00E678A3"/>
    <w:rsid w:val="00E852D3"/>
    <w:rsid w:val="00E91A71"/>
    <w:rsid w:val="00EA137C"/>
    <w:rsid w:val="00EA262C"/>
    <w:rsid w:val="00EA3E34"/>
    <w:rsid w:val="00EB1087"/>
    <w:rsid w:val="00EB2D60"/>
    <w:rsid w:val="00EB728E"/>
    <w:rsid w:val="00EC370C"/>
    <w:rsid w:val="00EC3A12"/>
    <w:rsid w:val="00EC4942"/>
    <w:rsid w:val="00ED0D59"/>
    <w:rsid w:val="00EE6694"/>
    <w:rsid w:val="00EF14FD"/>
    <w:rsid w:val="00F0038C"/>
    <w:rsid w:val="00F162D4"/>
    <w:rsid w:val="00F16C6E"/>
    <w:rsid w:val="00F27B68"/>
    <w:rsid w:val="00F33DCC"/>
    <w:rsid w:val="00F41624"/>
    <w:rsid w:val="00F55950"/>
    <w:rsid w:val="00F63907"/>
    <w:rsid w:val="00F82492"/>
    <w:rsid w:val="00F86598"/>
    <w:rsid w:val="00F90A86"/>
    <w:rsid w:val="00F90B4C"/>
    <w:rsid w:val="00FB0FFB"/>
    <w:rsid w:val="00FB6678"/>
    <w:rsid w:val="00FC62AC"/>
    <w:rsid w:val="00FD1F15"/>
    <w:rsid w:val="00FE25A9"/>
    <w:rsid w:val="00FE4159"/>
    <w:rsid w:val="00FE4270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03FB81"/>
  <w15:chartTrackingRefBased/>
  <w15:docId w15:val="{FD958B1F-803B-4421-92A4-5028D61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E29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E32AEA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32AEA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32AEA"/>
    <w:pPr>
      <w:spacing w:after="200" w:line="240" w:lineRule="auto"/>
    </w:pPr>
    <w:rPr>
      <w:sz w:val="24"/>
      <w:szCs w:val="24"/>
      <w:lang w:val="en-US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E32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AEA"/>
  </w:style>
  <w:style w:type="character" w:styleId="CommentReference">
    <w:name w:val="annotation reference"/>
    <w:basedOn w:val="DefaultParagraphFont"/>
    <w:uiPriority w:val="99"/>
    <w:semiHidden/>
    <w:unhideWhenUsed/>
    <w:rsid w:val="008F3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6424\AppData\Local\Temp\Templafy\WordVsto\x0ohst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blank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1C6D-3F3B-44A4-A545-8AEBE2C73372}">
  <ds:schemaRefs/>
</ds:datastoreItem>
</file>

<file path=customXml/itemProps2.xml><?xml version="1.0" encoding="utf-8"?>
<ds:datastoreItem xmlns:ds="http://schemas.openxmlformats.org/officeDocument/2006/customXml" ds:itemID="{CD0BFF8B-C29C-4A2A-97A3-738A635A3284}">
  <ds:schemaRefs/>
</ds:datastoreItem>
</file>

<file path=customXml/itemProps3.xml><?xml version="1.0" encoding="utf-8"?>
<ds:datastoreItem xmlns:ds="http://schemas.openxmlformats.org/officeDocument/2006/customXml" ds:itemID="{F3B7EA35-8261-4E35-9350-0174F7C5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x0ohstg1</Template>
  <TotalTime>651</TotalTime>
  <Pages>9</Pages>
  <Words>1556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C.H.M. Maas</dc:creator>
  <cp:keywords/>
  <dc:description/>
  <cp:lastModifiedBy>C.H.M. Maas</cp:lastModifiedBy>
  <cp:revision>411</cp:revision>
  <dcterms:created xsi:type="dcterms:W3CDTF">2021-12-24T16:11:00Z</dcterms:created>
  <dcterms:modified xsi:type="dcterms:W3CDTF">2022-02-09T13:00:00Z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erasmusmc</vt:lpwstr>
  </property>
  <property fmtid="{D5CDD505-2E9C-101B-9397-08002B2CF9AE}" pid="3" name="TemplafyTemplateId">
    <vt:lpwstr>637558934950724457</vt:lpwstr>
  </property>
  <property fmtid="{D5CDD505-2E9C-101B-9397-08002B2CF9AE}" pid="4" name="TemplafyUserProfileId">
    <vt:lpwstr>637737739487373152</vt:lpwstr>
  </property>
  <property fmtid="{D5CDD505-2E9C-101B-9397-08002B2CF9AE}" pid="5" name="TemplafyFromBlank">
    <vt:bool>true</vt:bool>
  </property>
</Properties>
</file>